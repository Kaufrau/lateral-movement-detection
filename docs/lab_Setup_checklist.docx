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321C" w14:textId="77777777" w:rsidR="003508A0" w:rsidRPr="003508A0" w:rsidRDefault="004636A6" w:rsidP="003508A0">
      <w:pPr>
        <w:pStyle w:val="GraphicAnchor"/>
      </w:pPr>
      <w:r>
        <w:rPr>
          <w:rFonts w:asciiTheme="majorHAnsi" w:hAnsiTheme="majorHAnsi"/>
          <w:noProof/>
          <w:sz w:val="72"/>
          <w:szCs w:val="72"/>
        </w:rPr>
        <w:drawing>
          <wp:anchor distT="0" distB="0" distL="114300" distR="114300" simplePos="0" relativeHeight="251669504" behindDoc="1" locked="1" layoutInCell="1" allowOverlap="1" wp14:anchorId="4D7A81C4" wp14:editId="3C2AAA21">
            <wp:simplePos x="0" y="0"/>
            <wp:positionH relativeFrom="column">
              <wp:posOffset>-252095</wp:posOffset>
            </wp:positionH>
            <wp:positionV relativeFrom="paragraph">
              <wp:posOffset>2663825</wp:posOffset>
            </wp:positionV>
            <wp:extent cx="7818120" cy="82296"/>
            <wp:effectExtent l="0" t="0" r="0" b="0"/>
            <wp:wrapNone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2EB">
        <w:rPr>
          <w:noProof/>
          <w:color w:val="73166D" w:themeColor="accent4"/>
        </w:rPr>
        <w:t xml:space="preserve"> </w:t>
      </w:r>
      <w:r w:rsidR="003508A0" w:rsidRPr="009852EB">
        <w:rPr>
          <w:noProof/>
          <w:color w:val="73166D" w:themeColor="accent4"/>
        </w:rPr>
        <w:drawing>
          <wp:anchor distT="0" distB="0" distL="114300" distR="114300" simplePos="0" relativeHeight="251664384" behindDoc="1" locked="1" layoutInCell="1" allowOverlap="1" wp14:anchorId="428F7DF2" wp14:editId="7BEFDE28">
            <wp:simplePos x="0" y="0"/>
            <wp:positionH relativeFrom="margin">
              <wp:posOffset>2394585</wp:posOffset>
            </wp:positionH>
            <wp:positionV relativeFrom="paragraph">
              <wp:posOffset>-228600</wp:posOffset>
            </wp:positionV>
            <wp:extent cx="2523744" cy="667512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E314B" w14:textId="77777777" w:rsidR="00CB7841" w:rsidRPr="00EE33BE" w:rsidRDefault="00000000" w:rsidP="00EE33BE">
      <w:pPr>
        <w:pStyle w:val="Title"/>
      </w:pPr>
      <w:sdt>
        <w:sdtPr>
          <w:id w:val="-380239641"/>
          <w:placeholder>
            <w:docPart w:val="DC9D4762D04E46EAAB85F7D4893F2169"/>
          </w:placeholder>
          <w:showingPlcHdr/>
          <w15:appearance w15:val="hidden"/>
        </w:sdtPr>
        <w:sdtContent>
          <w:r w:rsidR="00EE3BDE" w:rsidRPr="00EE33BE">
            <w:t>DIWALI CHECKLIST</w:t>
          </w:r>
        </w:sdtContent>
      </w:sdt>
      <w:r w:rsidR="00EE3BDE" w:rsidRPr="00EE33BE">
        <w:t xml:space="preserve"> </w:t>
      </w:r>
    </w:p>
    <w:tbl>
      <w:tblPr>
        <w:tblStyle w:val="TableGrid"/>
        <w:tblW w:w="11520" w:type="dxa"/>
        <w:jc w:val="center"/>
        <w:tblCellMar>
          <w:top w:w="86" w:type="dxa"/>
        </w:tblCellMar>
        <w:tblLook w:val="04A0" w:firstRow="1" w:lastRow="0" w:firstColumn="1" w:lastColumn="0" w:noHBand="0" w:noVBand="1"/>
      </w:tblPr>
      <w:tblGrid>
        <w:gridCol w:w="1826"/>
        <w:gridCol w:w="9694"/>
      </w:tblGrid>
      <w:tr w:rsidR="009852EB" w:rsidRPr="009852EB" w14:paraId="2057E4E3" w14:textId="77777777" w:rsidTr="00353EA6">
        <w:trPr>
          <w:trHeight w:val="72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5CAE8" w14:textId="77777777" w:rsidR="00BD287A" w:rsidRPr="00EE3BDE" w:rsidRDefault="00000000" w:rsidP="00D408B8">
            <w:pPr>
              <w:pStyle w:val="Titlespurple"/>
            </w:pPr>
            <w:sdt>
              <w:sdtPr>
                <w:id w:val="-530104833"/>
                <w:placeholder>
                  <w:docPart w:val="7DD3F197FEF34F19BFCDC45B68EAB262"/>
                </w:placeholder>
                <w:showingPlcHdr/>
                <w15:appearance w15:val="hidden"/>
              </w:sdtPr>
              <w:sdtContent>
                <w:r w:rsidR="00EE3BDE" w:rsidRPr="00EE3BDE">
                  <w:rPr>
                    <w:rStyle w:val="PlaceholderText"/>
                    <w:color w:val="73166D" w:themeColor="accent4"/>
                  </w:rPr>
                  <w:t>Venue:</w:t>
                </w:r>
              </w:sdtContent>
            </w:sdt>
            <w:r w:rsidR="00EE3BDE">
              <w:t xml:space="preserve"> </w:t>
            </w:r>
          </w:p>
        </w:tc>
        <w:tc>
          <w:tcPr>
            <w:tcW w:w="969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59C61D1E" w14:textId="77777777" w:rsidR="00BD287A" w:rsidRPr="00D30A7F" w:rsidRDefault="00BD287A" w:rsidP="00771DAC">
            <w:pPr>
              <w:tabs>
                <w:tab w:val="left" w:pos="3345"/>
              </w:tabs>
              <w:rPr>
                <w:color w:val="000000" w:themeColor="text1"/>
                <w:szCs w:val="28"/>
              </w:rPr>
            </w:pPr>
          </w:p>
        </w:tc>
      </w:tr>
      <w:tr w:rsidR="00C9335D" w:rsidRPr="009852EB" w14:paraId="158C74D0" w14:textId="77777777" w:rsidTr="007E7D8B">
        <w:trPr>
          <w:trHeight w:val="72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49BE6" w14:textId="77777777" w:rsidR="00C9335D" w:rsidRPr="00EE3BDE" w:rsidRDefault="00000000" w:rsidP="00D408B8">
            <w:pPr>
              <w:pStyle w:val="Titlespurple"/>
            </w:pPr>
            <w:sdt>
              <w:sdtPr>
                <w:id w:val="750399177"/>
                <w:placeholder>
                  <w:docPart w:val="823DDE86345A4233B48328DC2453EA35"/>
                </w:placeholder>
                <w:showingPlcHdr/>
                <w15:appearance w15:val="hidden"/>
              </w:sdtPr>
              <w:sdtContent>
                <w:r w:rsidR="00C9335D" w:rsidRPr="00EE3BDE">
                  <w:rPr>
                    <w:rStyle w:val="PlaceholderText"/>
                    <w:color w:val="73166D" w:themeColor="accent4"/>
                  </w:rPr>
                  <w:t>Date &amp; Time:</w:t>
                </w:r>
              </w:sdtContent>
            </w:sdt>
            <w:r w:rsidR="00C9335D">
              <w:t xml:space="preserve"> </w:t>
            </w:r>
          </w:p>
        </w:tc>
        <w:tc>
          <w:tcPr>
            <w:tcW w:w="969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510DB2AD" w14:textId="77777777" w:rsidR="00C9335D" w:rsidRPr="00D30A7F" w:rsidRDefault="00C9335D" w:rsidP="00771DAC">
            <w:pPr>
              <w:tabs>
                <w:tab w:val="left" w:pos="3345"/>
              </w:tabs>
              <w:rPr>
                <w:color w:val="000000" w:themeColor="text1"/>
                <w:szCs w:val="28"/>
              </w:rPr>
            </w:pPr>
          </w:p>
        </w:tc>
      </w:tr>
    </w:tbl>
    <w:p w14:paraId="4869FA7F" w14:textId="77777777" w:rsidR="00CB7841" w:rsidRDefault="00CB7841" w:rsidP="009F3692">
      <w:pPr>
        <w:tabs>
          <w:tab w:val="left" w:pos="1956"/>
          <w:tab w:val="left" w:pos="3345"/>
          <w:tab w:val="center" w:pos="6033"/>
        </w:tabs>
        <w:spacing w:after="120"/>
        <w:rPr>
          <w:rFonts w:asciiTheme="majorHAnsi" w:hAnsiTheme="majorHAnsi"/>
          <w:sz w:val="72"/>
          <w:szCs w:val="72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6"/>
        <w:gridCol w:w="4961"/>
        <w:gridCol w:w="265"/>
        <w:gridCol w:w="90"/>
        <w:gridCol w:w="611"/>
        <w:gridCol w:w="4958"/>
        <w:gridCol w:w="9"/>
      </w:tblGrid>
      <w:tr w:rsidR="00353EA6" w14:paraId="48B9E7CC" w14:textId="77777777" w:rsidTr="00F56F03">
        <w:trPr>
          <w:trHeight w:val="576"/>
        </w:trPr>
        <w:tc>
          <w:tcPr>
            <w:tcW w:w="2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24BBB70D" w14:textId="05D169EA" w:rsidR="00353EA6" w:rsidRPr="00EE3BDE" w:rsidRDefault="00000000" w:rsidP="00EE3BDE">
            <w:pPr>
              <w:pStyle w:val="TableHeader"/>
            </w:pPr>
            <w:sdt>
              <w:sdtPr>
                <w:rPr>
                  <w:color w:val="BF045B" w:themeColor="accent3"/>
                </w:rPr>
                <w:id w:val="1688400677"/>
                <w:placeholder>
                  <w:docPart w:val="A7F645821F734A19AD08069DDD195049"/>
                </w:placeholder>
                <w15:appearance w15:val="hidden"/>
              </w:sdtPr>
              <w:sdtContent>
                <w:r w:rsidR="0091574A">
                  <w:rPr>
                    <w:color w:val="BF045B" w:themeColor="accent3"/>
                  </w:rPr>
                  <w:t>VM setup</w:t>
                </w:r>
              </w:sdtContent>
            </w:sdt>
            <w:r w:rsidR="00EE3BDE">
              <w:rPr>
                <w:color w:val="BF045B" w:themeColor="accent3"/>
              </w:rPr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A2A30" w14:textId="77777777" w:rsidR="00353EA6" w:rsidRPr="00034B91" w:rsidRDefault="00353EA6" w:rsidP="00EE3BDE">
            <w:pPr>
              <w:pStyle w:val="TableHeader"/>
              <w:rPr>
                <w:rFonts w:asciiTheme="majorHAnsi" w:hAnsiTheme="majorHAnsi"/>
                <w:color w:val="BF045B" w:themeColor="accent3"/>
                <w:sz w:val="32"/>
                <w:szCs w:val="32"/>
              </w:rPr>
            </w:pPr>
          </w:p>
        </w:tc>
        <w:tc>
          <w:tcPr>
            <w:tcW w:w="246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13E163AF" w14:textId="77777777" w:rsidR="00353EA6" w:rsidRPr="00B15A3D" w:rsidRDefault="00000000" w:rsidP="00EE3BDE">
            <w:pPr>
              <w:pStyle w:val="TableHeader"/>
              <w:rPr>
                <w:szCs w:val="28"/>
              </w:rPr>
            </w:pPr>
            <w:sdt>
              <w:sdtPr>
                <w:rPr>
                  <w:rFonts w:asciiTheme="majorHAnsi" w:hAnsiTheme="majorHAnsi"/>
                  <w:color w:val="BF045B" w:themeColor="accent3"/>
                  <w:szCs w:val="28"/>
                </w:rPr>
                <w:id w:val="-818343073"/>
                <w:placeholder>
                  <w:docPart w:val="76507C26C383410A9DA22FABFE0C09EA"/>
                </w:placeholder>
                <w:showingPlcHdr/>
                <w15:appearance w15:val="hidden"/>
              </w:sdtPr>
              <w:sdtContent>
                <w:r w:rsidR="00EE3BDE" w:rsidRPr="00B15A3D">
                  <w:rPr>
                    <w:szCs w:val="28"/>
                  </w:rPr>
                  <w:t>MAIN DISH</w:t>
                </w:r>
              </w:sdtContent>
            </w:sdt>
            <w:r w:rsidR="00EE3BDE" w:rsidRPr="00B15A3D">
              <w:rPr>
                <w:rFonts w:asciiTheme="majorHAnsi" w:hAnsiTheme="majorHAnsi"/>
                <w:color w:val="BF045B" w:themeColor="accent3"/>
                <w:szCs w:val="28"/>
              </w:rPr>
              <w:t xml:space="preserve"> </w:t>
            </w:r>
          </w:p>
        </w:tc>
      </w:tr>
      <w:tr w:rsidR="00696DA1" w14:paraId="3013653D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E51EE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bookmarkStart w:id="0" w:name="_Hlk54213452"/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A7DF494" wp14:editId="0D1CB6D9">
                      <wp:extent cx="182880" cy="182880"/>
                      <wp:effectExtent l="0" t="0" r="26670" b="26670"/>
                      <wp:docPr id="134" name="Rectangle 13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8FDF9" id="Rectangle 13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top w:val="nil"/>
              <w:left w:val="nil"/>
              <w:right w:val="nil"/>
            </w:tcBorders>
            <w:vAlign w:val="bottom"/>
          </w:tcPr>
          <w:p w14:paraId="1D99E29E" w14:textId="3AE95DB8" w:rsidR="00696DA1" w:rsidRPr="00F56F03" w:rsidRDefault="0091574A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  <w:r>
              <w:rPr>
                <w:noProof/>
                <w:color w:val="000000" w:themeColor="text1"/>
                <w:szCs w:val="24"/>
              </w:rPr>
              <w:t>Future patch automation</w:t>
            </w:r>
          </w:p>
        </w:tc>
        <w:tc>
          <w:tcPr>
            <w:tcW w:w="15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781FE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2C8C3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19F5795" wp14:editId="78EFC42B">
                      <wp:extent cx="182880" cy="182880"/>
                      <wp:effectExtent l="0" t="0" r="26670" b="26670"/>
                      <wp:docPr id="124" name="Rectangle 12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8FCF4" id="Rectangle 12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top w:val="nil"/>
              <w:left w:val="nil"/>
              <w:right w:val="nil"/>
            </w:tcBorders>
            <w:vAlign w:val="bottom"/>
          </w:tcPr>
          <w:p w14:paraId="26BCB25D" w14:textId="77777777" w:rsidR="00696DA1" w:rsidRPr="007F07D4" w:rsidRDefault="00696DA1" w:rsidP="00871137">
            <w:pPr>
              <w:spacing w:before="160"/>
              <w:rPr>
                <w:noProof/>
              </w:rPr>
            </w:pPr>
          </w:p>
        </w:tc>
      </w:tr>
      <w:tr w:rsidR="00696DA1" w14:paraId="7187857D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FABA0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145AC0B" wp14:editId="08E5F6BE">
                      <wp:extent cx="182880" cy="182880"/>
                      <wp:effectExtent l="0" t="0" r="26670" b="26670"/>
                      <wp:docPr id="2" name="Rectangle 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C48D08" id="Rectangle 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bottom"/>
          </w:tcPr>
          <w:p w14:paraId="21080A7E" w14:textId="77777777" w:rsidR="00696DA1" w:rsidRPr="00F56F03" w:rsidRDefault="00696DA1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single" w:sz="4" w:space="0" w:color="A62F03" w:themeColor="text2"/>
              <w:left w:val="nil"/>
              <w:bottom w:val="nil"/>
              <w:right w:val="nil"/>
            </w:tcBorders>
            <w:vAlign w:val="bottom"/>
          </w:tcPr>
          <w:p w14:paraId="4C8756DE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C6D58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9379B34" wp14:editId="654A2555">
                      <wp:extent cx="182880" cy="182880"/>
                      <wp:effectExtent l="0" t="0" r="26670" b="26670"/>
                      <wp:docPr id="125" name="Rectangle 12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60BACA" id="Rectangle 12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bottom"/>
          </w:tcPr>
          <w:p w14:paraId="009BBBFD" w14:textId="77777777" w:rsidR="00696DA1" w:rsidRPr="007F07D4" w:rsidRDefault="00696DA1" w:rsidP="00871137">
            <w:pPr>
              <w:spacing w:before="160"/>
              <w:rPr>
                <w:noProof/>
              </w:rPr>
            </w:pPr>
          </w:p>
        </w:tc>
      </w:tr>
      <w:tr w:rsidR="00696DA1" w14:paraId="7C27FEBA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90F88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8870911" wp14:editId="1F73AD31">
                      <wp:extent cx="182880" cy="182880"/>
                      <wp:effectExtent l="0" t="0" r="26670" b="26670"/>
                      <wp:docPr id="3" name="Rectangle 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2230F8" id="Rectangle 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bottom"/>
          </w:tcPr>
          <w:p w14:paraId="1775DB34" w14:textId="77777777" w:rsidR="00696DA1" w:rsidRPr="00F56F03" w:rsidRDefault="00696DA1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single" w:sz="4" w:space="0" w:color="A62F03" w:themeColor="text2"/>
              <w:left w:val="nil"/>
              <w:bottom w:val="nil"/>
              <w:right w:val="nil"/>
            </w:tcBorders>
            <w:vAlign w:val="bottom"/>
          </w:tcPr>
          <w:p w14:paraId="1F672B0A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ED9B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3C7E660" wp14:editId="16DDC5D9">
                      <wp:extent cx="182880" cy="182880"/>
                      <wp:effectExtent l="0" t="0" r="26670" b="26670"/>
                      <wp:docPr id="126" name="Rectangle 12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54D79F" id="Rectangle 12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bottom"/>
          </w:tcPr>
          <w:p w14:paraId="76AA3E61" w14:textId="77777777" w:rsidR="00696DA1" w:rsidRPr="007F07D4" w:rsidRDefault="00696DA1" w:rsidP="00871137">
            <w:pPr>
              <w:spacing w:before="160"/>
              <w:rPr>
                <w:noProof/>
              </w:rPr>
            </w:pPr>
          </w:p>
        </w:tc>
      </w:tr>
      <w:tr w:rsidR="00696DA1" w14:paraId="398ACF35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3090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4FBC88F" wp14:editId="5A49EEAA">
                      <wp:extent cx="182880" cy="182880"/>
                      <wp:effectExtent l="0" t="0" r="26670" b="26670"/>
                      <wp:docPr id="4" name="Rectangle 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3175D7" id="Rectangle 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bottom"/>
          </w:tcPr>
          <w:p w14:paraId="0FA7DC0F" w14:textId="77777777" w:rsidR="00696DA1" w:rsidRPr="00F56F03" w:rsidRDefault="00696DA1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single" w:sz="4" w:space="0" w:color="A62F03" w:themeColor="text2"/>
              <w:left w:val="nil"/>
              <w:bottom w:val="nil"/>
              <w:right w:val="nil"/>
            </w:tcBorders>
            <w:vAlign w:val="bottom"/>
          </w:tcPr>
          <w:p w14:paraId="35B1D376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A2F8F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155CBFE" wp14:editId="337FC01E">
                      <wp:extent cx="182880" cy="182880"/>
                      <wp:effectExtent l="0" t="0" r="26670" b="26670"/>
                      <wp:docPr id="14" name="Rectangle 1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85691A" id="Rectangle 1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bottom"/>
          </w:tcPr>
          <w:p w14:paraId="5BCF44AF" w14:textId="77777777" w:rsidR="00696DA1" w:rsidRPr="007F07D4" w:rsidRDefault="00696DA1" w:rsidP="00871137">
            <w:pPr>
              <w:spacing w:before="160"/>
              <w:rPr>
                <w:noProof/>
              </w:rPr>
            </w:pPr>
          </w:p>
        </w:tc>
      </w:tr>
      <w:tr w:rsidR="00696DA1" w14:paraId="7188EDEF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C08BC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6FA0781" wp14:editId="00FEBA15">
                      <wp:extent cx="182880" cy="182880"/>
                      <wp:effectExtent l="0" t="0" r="26670" b="26670"/>
                      <wp:docPr id="11" name="Rectangle 1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3AD57" id="Rectangle 1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2327DE07" w14:textId="77777777" w:rsidR="00696DA1" w:rsidRPr="00F56F03" w:rsidRDefault="00696DA1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single" w:sz="4" w:space="0" w:color="A62F03" w:themeColor="text2"/>
              <w:left w:val="nil"/>
              <w:bottom w:val="nil"/>
              <w:right w:val="nil"/>
            </w:tcBorders>
            <w:vAlign w:val="bottom"/>
          </w:tcPr>
          <w:p w14:paraId="4B7D8231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86EDD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7355F6A" wp14:editId="659A50A8">
                      <wp:extent cx="182880" cy="182880"/>
                      <wp:effectExtent l="0" t="0" r="26670" b="26670"/>
                      <wp:docPr id="132" name="Rectangle 13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6467F3" id="Rectangle 13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bottom"/>
          </w:tcPr>
          <w:p w14:paraId="5DC1DEB0" w14:textId="77777777" w:rsidR="00696DA1" w:rsidRPr="007F07D4" w:rsidRDefault="00696DA1" w:rsidP="00871137">
            <w:pPr>
              <w:spacing w:before="160"/>
              <w:rPr>
                <w:noProof/>
              </w:rPr>
            </w:pPr>
          </w:p>
        </w:tc>
      </w:tr>
      <w:tr w:rsidR="00696DA1" w14:paraId="3358473E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CEE86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C151897" wp14:editId="005D57B7">
                      <wp:extent cx="182880" cy="182880"/>
                      <wp:effectExtent l="0" t="0" r="26670" b="26670"/>
                      <wp:docPr id="12" name="Rectangle 1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E33821" id="Rectangle 1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49F75888" w14:textId="77777777" w:rsidR="00696DA1" w:rsidRPr="00F56F03" w:rsidRDefault="00696DA1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single" w:sz="4" w:space="0" w:color="A62F03" w:themeColor="text2"/>
              <w:left w:val="nil"/>
              <w:bottom w:val="nil"/>
              <w:right w:val="nil"/>
            </w:tcBorders>
            <w:vAlign w:val="bottom"/>
          </w:tcPr>
          <w:p w14:paraId="310C28AE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17BCB" w14:textId="77777777" w:rsidR="00696DA1" w:rsidRPr="007F07D4" w:rsidRDefault="00696DA1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7FAA887" wp14:editId="061FFA7F">
                      <wp:extent cx="182880" cy="182880"/>
                      <wp:effectExtent l="0" t="0" r="26670" b="26670"/>
                      <wp:docPr id="133" name="Rectangle 13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49DFE" id="Rectangle 13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1476F9C2" w14:textId="77777777" w:rsidR="00696DA1" w:rsidRPr="007F07D4" w:rsidRDefault="00696DA1" w:rsidP="00871137">
            <w:pPr>
              <w:spacing w:before="160"/>
              <w:rPr>
                <w:noProof/>
              </w:rPr>
            </w:pPr>
          </w:p>
        </w:tc>
      </w:tr>
      <w:tr w:rsidR="00F56F03" w14:paraId="49662368" w14:textId="77777777" w:rsidTr="00A815B2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1DF1A" w14:textId="77777777" w:rsidR="00F56F03" w:rsidRPr="007F07D4" w:rsidRDefault="00F56F03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3D98581" wp14:editId="1AE367B6">
                      <wp:extent cx="182880" cy="182880"/>
                      <wp:effectExtent l="0" t="0" r="26670" b="26670"/>
                      <wp:docPr id="1" name="Rectangle 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FD56A7" id="Rectangle 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2EC8D086" w14:textId="77777777" w:rsidR="00F56F03" w:rsidRPr="00F56F03" w:rsidRDefault="00F56F0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4639E" w14:textId="77777777" w:rsidR="00F56F03" w:rsidRPr="007F07D4" w:rsidRDefault="00F56F0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E946C" w14:textId="77777777" w:rsidR="00F56F03" w:rsidRPr="007F07D4" w:rsidRDefault="00F56F03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10E5F7B" wp14:editId="3F71BDBC">
                      <wp:extent cx="182880" cy="182880"/>
                      <wp:effectExtent l="0" t="0" r="26670" b="26670"/>
                      <wp:docPr id="6" name="Rectangle 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47D3A7" id="Rectangle 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18B0958E" w14:textId="77777777" w:rsidR="00F56F03" w:rsidRPr="007F07D4" w:rsidRDefault="00F56F03" w:rsidP="00871137">
            <w:pPr>
              <w:spacing w:before="160"/>
              <w:rPr>
                <w:noProof/>
              </w:rPr>
            </w:pPr>
          </w:p>
        </w:tc>
      </w:tr>
      <w:bookmarkEnd w:id="0"/>
    </w:tbl>
    <w:p w14:paraId="6E692DD0" w14:textId="77777777" w:rsidR="003508A0" w:rsidRDefault="003508A0" w:rsidP="001E0642">
      <w:pPr>
        <w:rPr>
          <w:noProof/>
        </w:rPr>
      </w:pPr>
    </w:p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5"/>
        <w:gridCol w:w="4965"/>
        <w:gridCol w:w="265"/>
        <w:gridCol w:w="90"/>
        <w:gridCol w:w="611"/>
        <w:gridCol w:w="4965"/>
        <w:gridCol w:w="9"/>
      </w:tblGrid>
      <w:tr w:rsidR="009F3692" w:rsidRPr="00034B91" w14:paraId="76F466DC" w14:textId="77777777" w:rsidTr="00F56F03">
        <w:trPr>
          <w:trHeight w:val="576"/>
          <w:jc w:val="center"/>
        </w:trPr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540F6704" w14:textId="77777777" w:rsidR="009F3692" w:rsidRPr="00EE3BDE" w:rsidRDefault="00000000" w:rsidP="00A1555B">
            <w:pPr>
              <w:pStyle w:val="TableHeader"/>
            </w:pPr>
            <w:sdt>
              <w:sdtPr>
                <w:id w:val="-12922026"/>
                <w:placeholder>
                  <w:docPart w:val="B98F655256784CF2A77DD2D113A76730"/>
                </w:placeholder>
                <w:showingPlcHdr/>
                <w15:appearance w15:val="hidden"/>
              </w:sdtPr>
              <w:sdtContent>
                <w:r w:rsidR="009F3692" w:rsidRPr="00B939C6">
                  <w:t>BEVERAGES</w:t>
                </w:r>
              </w:sdtContent>
            </w:sdt>
            <w:r w:rsidR="009F3692"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FF85D" w14:textId="77777777" w:rsidR="009F3692" w:rsidRPr="00034B91" w:rsidRDefault="009F3692" w:rsidP="00A1555B">
            <w:pPr>
              <w:pStyle w:val="TableHeader"/>
              <w:rPr>
                <w:rFonts w:asciiTheme="majorHAnsi" w:hAnsiTheme="majorHAnsi"/>
                <w:color w:val="BF045B" w:themeColor="accent3"/>
                <w:sz w:val="32"/>
                <w:szCs w:val="32"/>
              </w:rPr>
            </w:pPr>
          </w:p>
        </w:tc>
        <w:tc>
          <w:tcPr>
            <w:tcW w:w="24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2A1807EA" w14:textId="77777777" w:rsidR="009F3692" w:rsidRPr="00F554E9" w:rsidRDefault="00000000" w:rsidP="00A1555B">
            <w:pPr>
              <w:pStyle w:val="TableHeader"/>
            </w:pPr>
            <w:sdt>
              <w:sdtPr>
                <w:id w:val="724488392"/>
                <w:placeholder>
                  <w:docPart w:val="B6BB719876F7472F8C45930F202FB0B8"/>
                </w:placeholder>
                <w:showingPlcHdr/>
                <w15:appearance w15:val="hidden"/>
              </w:sdtPr>
              <w:sdtContent>
                <w:r w:rsidR="009F3692" w:rsidRPr="009F3692">
                  <w:t>DESSERTS</w:t>
                </w:r>
              </w:sdtContent>
            </w:sdt>
          </w:p>
        </w:tc>
      </w:tr>
      <w:tr w:rsidR="009F3692" w:rsidRPr="00B90208" w14:paraId="743B6A48" w14:textId="77777777" w:rsidTr="00647B1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AF15F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988BD27" wp14:editId="5DCD2B34">
                      <wp:extent cx="182880" cy="182880"/>
                      <wp:effectExtent l="0" t="0" r="26670" b="26670"/>
                      <wp:docPr id="137" name="Rectangle 13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CF96DA" id="Rectangle 13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bottom"/>
          </w:tcPr>
          <w:p w14:paraId="39AA8F45" w14:textId="77777777" w:rsidR="009F3692" w:rsidRPr="00B90208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72806" w14:textId="77777777" w:rsidR="009F3692" w:rsidRPr="00034B91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765D7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2FF3FE9" wp14:editId="35439534">
                      <wp:extent cx="182880" cy="182880"/>
                      <wp:effectExtent l="0" t="0" r="26670" b="26670"/>
                      <wp:docPr id="145" name="Rectangle 14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A8D388" id="Rectangle 14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bottom"/>
          </w:tcPr>
          <w:p w14:paraId="2D6AC605" w14:textId="77777777" w:rsidR="009F3692" w:rsidRPr="00657E12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9F3692" w:rsidRPr="00B90208" w14:paraId="539F39D7" w14:textId="77777777" w:rsidTr="00647B1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93C67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CBFB145" wp14:editId="6100ABE9">
                      <wp:extent cx="182880" cy="182880"/>
                      <wp:effectExtent l="0" t="0" r="26670" b="26670"/>
                      <wp:docPr id="138" name="Rectangle 13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FD5941" id="Rectangle 13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bottom"/>
          </w:tcPr>
          <w:p w14:paraId="2E3EF2CB" w14:textId="77777777" w:rsidR="009F3692" w:rsidRPr="00B90208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51223" w14:textId="77777777" w:rsidR="009F3692" w:rsidRPr="00034B91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5B1FD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1CFEF9F" wp14:editId="512888C4">
                      <wp:extent cx="182880" cy="182880"/>
                      <wp:effectExtent l="0" t="0" r="26670" b="26670"/>
                      <wp:docPr id="146" name="Rectangle 14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2741FD" id="Rectangle 14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bottom"/>
          </w:tcPr>
          <w:p w14:paraId="364A189E" w14:textId="77777777" w:rsidR="009F3692" w:rsidRPr="00657E12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9F3692" w:rsidRPr="00B90208" w14:paraId="129F99F5" w14:textId="77777777" w:rsidTr="00647B1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AE225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B13B786" wp14:editId="5E744DDE">
                      <wp:extent cx="182880" cy="182880"/>
                      <wp:effectExtent l="0" t="0" r="26670" b="26670"/>
                      <wp:docPr id="139" name="Rectangle 13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0BF5FF" id="Rectangle 13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bottom"/>
          </w:tcPr>
          <w:p w14:paraId="6B4274A3" w14:textId="77777777" w:rsidR="009F3692" w:rsidRPr="00B90208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19131" w14:textId="77777777" w:rsidR="009F3692" w:rsidRPr="00034B91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BE7EE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EDC34B6" wp14:editId="50DEF5A5">
                      <wp:extent cx="182880" cy="182880"/>
                      <wp:effectExtent l="0" t="0" r="26670" b="26670"/>
                      <wp:docPr id="147" name="Rectangle 14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B237F" id="Rectangle 14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bottom"/>
          </w:tcPr>
          <w:p w14:paraId="55ED7B4A" w14:textId="77777777" w:rsidR="009F3692" w:rsidRPr="00657E12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9F3692" w:rsidRPr="00B90208" w14:paraId="7F558F4E" w14:textId="77777777" w:rsidTr="00647B1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1F7D7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4829861" wp14:editId="711C881E">
                      <wp:extent cx="182880" cy="182880"/>
                      <wp:effectExtent l="0" t="0" r="26670" b="26670"/>
                      <wp:docPr id="140" name="Rectangle 14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344FD1" id="Rectangle 14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bottom"/>
          </w:tcPr>
          <w:p w14:paraId="6AEDB08B" w14:textId="77777777" w:rsidR="009F3692" w:rsidRPr="00B90208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9AC29A" w14:textId="77777777" w:rsidR="009F3692" w:rsidRPr="00034B91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85C65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E9EE0A8" wp14:editId="601D6D50">
                      <wp:extent cx="182880" cy="182880"/>
                      <wp:effectExtent l="0" t="0" r="26670" b="26670"/>
                      <wp:docPr id="148" name="Rectangle 14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EA80D8" id="Rectangle 14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bottom"/>
          </w:tcPr>
          <w:p w14:paraId="166D6F5A" w14:textId="77777777" w:rsidR="009F3692" w:rsidRPr="00657E12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9F3692" w:rsidRPr="00B90208" w14:paraId="0B4B0459" w14:textId="77777777" w:rsidTr="00647B1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7ABB5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3F77FA2" wp14:editId="28E8676F">
                      <wp:extent cx="182880" cy="182880"/>
                      <wp:effectExtent l="0" t="0" r="26670" b="26670"/>
                      <wp:docPr id="144" name="Rectangle 14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3CC81A" id="Rectangle 14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743308B5" w14:textId="77777777" w:rsidR="009F3692" w:rsidRPr="00B90208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1EC4E" w14:textId="77777777" w:rsidR="009F3692" w:rsidRPr="00034B91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3638C" w14:textId="77777777" w:rsidR="009F3692" w:rsidRPr="00353EA6" w:rsidRDefault="009F3692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6D4D148" wp14:editId="5D6DADB1">
                      <wp:extent cx="182880" cy="182880"/>
                      <wp:effectExtent l="0" t="0" r="26670" b="26670"/>
                      <wp:docPr id="152" name="Rectangle 15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B9C74" id="Rectangle 15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nil"/>
              <w:right w:val="nil"/>
            </w:tcBorders>
            <w:vAlign w:val="bottom"/>
          </w:tcPr>
          <w:p w14:paraId="307ECB53" w14:textId="77777777" w:rsidR="009F3692" w:rsidRPr="00657E12" w:rsidRDefault="009F3692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647B17" w:rsidRPr="00B90208" w14:paraId="0264BF7A" w14:textId="77777777" w:rsidTr="004345C9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291F6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3AD46ED" wp14:editId="3986D3F4">
                      <wp:extent cx="182880" cy="182880"/>
                      <wp:effectExtent l="0" t="0" r="26670" b="26670"/>
                      <wp:docPr id="8" name="Rectangle 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2DDE86" id="Rectangle 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0FD67D16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96BFE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0AF30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47E1A07" wp14:editId="74B91E9C">
                      <wp:extent cx="182880" cy="182880"/>
                      <wp:effectExtent l="0" t="0" r="26670" b="26670"/>
                      <wp:docPr id="9" name="Rectangle 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83B27B" id="Rectangle 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7E4D9BF3" w14:textId="77777777" w:rsidR="00647B17" w:rsidRPr="00657E12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647B17" w:rsidRPr="00B90208" w14:paraId="55F6E2F9" w14:textId="77777777" w:rsidTr="004345C9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26B15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CD83CFB" wp14:editId="0EA86232">
                      <wp:extent cx="182880" cy="182880"/>
                      <wp:effectExtent l="0" t="0" r="26670" b="26670"/>
                      <wp:docPr id="10" name="Rectangle 1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F42475" id="Rectangle 1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53A2F493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D8432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52F02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CCBD920" wp14:editId="63558CF8">
                      <wp:extent cx="182880" cy="182880"/>
                      <wp:effectExtent l="0" t="0" r="26670" b="26670"/>
                      <wp:docPr id="16" name="Rectangle 1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FA6A60" id="Rectangle 1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2CB92616" w14:textId="77777777" w:rsidR="00647B17" w:rsidRPr="00657E12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</w:tbl>
    <w:p w14:paraId="7B6E4125" w14:textId="77777777" w:rsidR="009F3692" w:rsidRDefault="009F3692" w:rsidP="003508A0">
      <w:pPr>
        <w:pStyle w:val="GraphicAnchor"/>
        <w:rPr>
          <w:noProof/>
        </w:rPr>
      </w:pPr>
    </w:p>
    <w:p w14:paraId="4FC62EB6" w14:textId="77777777" w:rsidR="003508A0" w:rsidRDefault="003508A0" w:rsidP="003508A0">
      <w:pPr>
        <w:pStyle w:val="GraphicAnchor"/>
        <w:rPr>
          <w:noProof/>
        </w:rPr>
        <w:sectPr w:rsidR="003508A0" w:rsidSect="000304E9"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00FAE924" w14:textId="77777777" w:rsidR="00127D3E" w:rsidRDefault="00EE3BDE" w:rsidP="003508A0">
      <w:pPr>
        <w:pStyle w:val="GraphicAnchor"/>
        <w:rPr>
          <w:noProof/>
        </w:rPr>
      </w:pPr>
      <w:r>
        <w:rPr>
          <w:rFonts w:asciiTheme="majorHAnsi" w:hAnsiTheme="majorHAnsi"/>
          <w:noProof/>
          <w:color w:val="BF045B" w:themeColor="accent3"/>
          <w:sz w:val="72"/>
          <w:szCs w:val="72"/>
        </w:rPr>
        <w:lastRenderedPageBreak/>
        <w:drawing>
          <wp:anchor distT="0" distB="0" distL="114300" distR="114300" simplePos="0" relativeHeight="251666432" behindDoc="1" locked="1" layoutInCell="1" allowOverlap="1" wp14:anchorId="640DF91B" wp14:editId="72B74570">
            <wp:simplePos x="0" y="0"/>
            <wp:positionH relativeFrom="column">
              <wp:posOffset>-278765</wp:posOffset>
            </wp:positionH>
            <wp:positionV relativeFrom="paragraph">
              <wp:posOffset>-228600</wp:posOffset>
            </wp:positionV>
            <wp:extent cx="7872984" cy="950976"/>
            <wp:effectExtent l="0" t="0" r="0" b="1905"/>
            <wp:wrapNone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98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EC892" w14:textId="77777777" w:rsidR="003D2942" w:rsidRPr="0081745C" w:rsidRDefault="003D2942" w:rsidP="009F3692">
      <w:pPr>
        <w:pStyle w:val="Title"/>
        <w:spacing w:before="240"/>
        <w:rPr>
          <w:noProof/>
        </w:rPr>
      </w:pPr>
      <w:bookmarkStart w:id="1" w:name="_Hlk52956346"/>
    </w:p>
    <w:tbl>
      <w:tblPr>
        <w:tblStyle w:val="TableGrid"/>
        <w:tblW w:w="4996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4"/>
        <w:gridCol w:w="4966"/>
        <w:gridCol w:w="355"/>
        <w:gridCol w:w="610"/>
        <w:gridCol w:w="4966"/>
      </w:tblGrid>
      <w:tr w:rsidR="00B90208" w:rsidRPr="00B90208" w14:paraId="21B6CB19" w14:textId="77777777" w:rsidTr="005E4191">
        <w:trPr>
          <w:trHeight w:val="576"/>
          <w:jc w:val="center"/>
        </w:trPr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bookmarkStart w:id="2" w:name="_Hlk53413302"/>
          <w:p w14:paraId="7BF14F3F" w14:textId="77777777" w:rsidR="00B90208" w:rsidRPr="00B90208" w:rsidRDefault="00000000" w:rsidP="00F554E9">
            <w:pPr>
              <w:pStyle w:val="TableHeader"/>
              <w:rPr>
                <w:szCs w:val="28"/>
              </w:rPr>
            </w:pPr>
            <w:sdt>
              <w:sdtPr>
                <w:rPr>
                  <w:szCs w:val="28"/>
                </w:rPr>
                <w:id w:val="-606507155"/>
                <w:placeholder>
                  <w:docPart w:val="4E1B0A08B0A3446BB22AFFEB3ECA004C"/>
                </w:placeholder>
                <w:showingPlcHdr/>
                <w15:appearance w15:val="hidden"/>
              </w:sdtPr>
              <w:sdtContent>
                <w:r w:rsidR="009F3692" w:rsidRPr="009F3692">
                  <w:rPr>
                    <w:szCs w:val="28"/>
                  </w:rPr>
                  <w:t>SUPPLIES</w:t>
                </w:r>
              </w:sdtContent>
            </w:sdt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A10CB" w14:textId="77777777" w:rsidR="00B90208" w:rsidRPr="00034B91" w:rsidRDefault="00B90208" w:rsidP="00111191">
            <w:pPr>
              <w:tabs>
                <w:tab w:val="left" w:pos="4771"/>
              </w:tabs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2CE3295E" w14:textId="77777777" w:rsidR="00B90208" w:rsidRPr="00F554E9" w:rsidRDefault="00000000" w:rsidP="00F554E9">
            <w:pPr>
              <w:pStyle w:val="TableHeader"/>
            </w:pPr>
            <w:sdt>
              <w:sdtPr>
                <w:id w:val="-1554995591"/>
                <w:placeholder>
                  <w:docPart w:val="7535CD7B0CCA40C59C253BE071F892C3"/>
                </w:placeholder>
                <w:showingPlcHdr/>
                <w15:appearance w15:val="hidden"/>
              </w:sdtPr>
              <w:sdtContent>
                <w:r w:rsidR="00F554E9" w:rsidRPr="00B939C6">
                  <w:t>GIFTS</w:t>
                </w:r>
              </w:sdtContent>
            </w:sdt>
            <w:r w:rsidR="00B3174F">
              <w:t xml:space="preserve"> </w:t>
            </w:r>
          </w:p>
        </w:tc>
      </w:tr>
      <w:tr w:rsidR="00C139A9" w:rsidRPr="00B90208" w14:paraId="53C5A0C4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50A6" w14:textId="77777777" w:rsidR="00C139A9" w:rsidRPr="00353EA6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DC8CDCB" wp14:editId="3B8B9766">
                      <wp:extent cx="182880" cy="182880"/>
                      <wp:effectExtent l="0" t="0" r="26670" b="26670"/>
                      <wp:docPr id="160" name="Rectangle 16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7794A5" id="Rectangle 16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4714F6F3" w14:textId="77777777" w:rsidR="00C139A9" w:rsidRPr="00B90208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2B1DB" w14:textId="77777777" w:rsidR="00C139A9" w:rsidRPr="00034B91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DCF6A" w14:textId="77777777" w:rsidR="00C139A9" w:rsidRPr="00353EA6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53BF5CC" wp14:editId="185199D5">
                      <wp:extent cx="182880" cy="182880"/>
                      <wp:effectExtent l="0" t="0" r="26670" b="26670"/>
                      <wp:docPr id="153" name="Rectangle 15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E32145" id="Rectangle 15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728AD977" w14:textId="77777777" w:rsidR="00C139A9" w:rsidRPr="00657E12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C139A9" w:rsidRPr="00B90208" w14:paraId="7F9D8EF8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66D4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D874AA3" wp14:editId="1A4702EB">
                      <wp:extent cx="182880" cy="182880"/>
                      <wp:effectExtent l="0" t="0" r="26670" b="26670"/>
                      <wp:docPr id="163" name="Rectangle 16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768220" id="Rectangle 16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4D36B4DF" w14:textId="77777777" w:rsidR="00C139A9" w:rsidRPr="00B90208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5B164" w14:textId="77777777" w:rsidR="00C139A9" w:rsidRPr="00034B91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33620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147B196" wp14:editId="26749485">
                      <wp:extent cx="182880" cy="182880"/>
                      <wp:effectExtent l="0" t="0" r="26670" b="26670"/>
                      <wp:docPr id="156" name="Rectangle 15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B6424D" id="Rectangle 15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CB03993" w14:textId="77777777" w:rsidR="00C139A9" w:rsidRPr="00657E12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C139A9" w:rsidRPr="00B90208" w14:paraId="0645FC90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2C6BD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17281AA" wp14:editId="00E53E50">
                      <wp:extent cx="182880" cy="182880"/>
                      <wp:effectExtent l="0" t="0" r="26670" b="26670"/>
                      <wp:docPr id="164" name="Rectangle 16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E39F32" id="Rectangle 16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660F2A3B" w14:textId="77777777" w:rsidR="00C139A9" w:rsidRPr="00B90208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41703" w14:textId="77777777" w:rsidR="00C139A9" w:rsidRPr="00034B91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3B869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5943796" wp14:editId="52255BFF">
                      <wp:extent cx="182880" cy="182880"/>
                      <wp:effectExtent l="0" t="0" r="26670" b="26670"/>
                      <wp:docPr id="157" name="Rectangle 15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81C01" id="Rectangle 15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D468AC2" w14:textId="77777777" w:rsidR="00C139A9" w:rsidRPr="00657E12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C139A9" w:rsidRPr="00B90208" w14:paraId="3E2B598D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6C9BF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E47173B" wp14:editId="08532B39">
                      <wp:extent cx="182880" cy="182880"/>
                      <wp:effectExtent l="0" t="0" r="26670" b="26670"/>
                      <wp:docPr id="165" name="Rectangle 16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44B8D1" id="Rectangle 16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7A68F63" w14:textId="77777777" w:rsidR="00C139A9" w:rsidRPr="00B90208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78B21" w14:textId="77777777" w:rsidR="00C139A9" w:rsidRPr="00034B91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13360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9ADD5B0" wp14:editId="1CEBB2AE">
                      <wp:extent cx="182880" cy="182880"/>
                      <wp:effectExtent l="0" t="0" r="26670" b="26670"/>
                      <wp:docPr id="158" name="Rectangle 15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A272E5" id="Rectangle 15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641CC12A" w14:textId="77777777" w:rsidR="00C139A9" w:rsidRPr="00657E12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C139A9" w:rsidRPr="00B90208" w14:paraId="231CBD09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74247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9328CDD" wp14:editId="4352B0FC">
                      <wp:extent cx="182880" cy="182880"/>
                      <wp:effectExtent l="0" t="0" r="26670" b="26670"/>
                      <wp:docPr id="166" name="Rectangle 16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E4352" id="Rectangle 16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7565F48" w14:textId="77777777" w:rsidR="00C139A9" w:rsidRPr="00B90208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21D8F" w14:textId="77777777" w:rsidR="00C139A9" w:rsidRPr="00034B91" w:rsidRDefault="00C139A9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4A69B" w14:textId="77777777" w:rsidR="00C139A9" w:rsidRDefault="00C139A9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65C7DF3" wp14:editId="3558BB47">
                      <wp:extent cx="182880" cy="182880"/>
                      <wp:effectExtent l="0" t="0" r="26670" b="26670"/>
                      <wp:docPr id="159" name="Rectangle 15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0495C0" id="Rectangle 15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AF84FDD" w14:textId="77777777" w:rsidR="00C139A9" w:rsidRPr="00657E12" w:rsidRDefault="00C139A9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bookmarkEnd w:id="1"/>
      <w:bookmarkEnd w:id="2"/>
      <w:tr w:rsidR="00647B17" w:rsidRPr="00B90208" w14:paraId="4575A92C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CBD8A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8157121" wp14:editId="59A1CCC3">
                      <wp:extent cx="182880" cy="182880"/>
                      <wp:effectExtent l="0" t="0" r="26670" b="26670"/>
                      <wp:docPr id="18" name="Rectangle 1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CC97B1" id="Rectangle 1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250249C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4777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7956A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F394383" wp14:editId="42DFB6EE">
                      <wp:extent cx="182880" cy="182880"/>
                      <wp:effectExtent l="0" t="0" r="26670" b="26670"/>
                      <wp:docPr id="19" name="Rectangle 1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07AAC8" id="Rectangle 1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10C0703" w14:textId="77777777" w:rsidR="00647B17" w:rsidRPr="00657E12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</w:tbl>
    <w:p w14:paraId="4DE7E7D5" w14:textId="77777777" w:rsidR="005E4191" w:rsidRDefault="005E4191" w:rsidP="005E4191"/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5"/>
        <w:gridCol w:w="4965"/>
        <w:gridCol w:w="265"/>
        <w:gridCol w:w="90"/>
        <w:gridCol w:w="611"/>
        <w:gridCol w:w="4965"/>
        <w:gridCol w:w="9"/>
      </w:tblGrid>
      <w:tr w:rsidR="00647B17" w:rsidRPr="00034B91" w14:paraId="67247DBE" w14:textId="77777777" w:rsidTr="00F56F03">
        <w:trPr>
          <w:trHeight w:val="576"/>
          <w:jc w:val="center"/>
        </w:trPr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54B5BC6E" w14:textId="77777777" w:rsidR="00647B17" w:rsidRPr="00034B91" w:rsidRDefault="00000000" w:rsidP="00647B17">
            <w:pPr>
              <w:pStyle w:val="TableHeader"/>
            </w:pPr>
            <w:sdt>
              <w:sdtPr>
                <w:id w:val="-1871841359"/>
                <w:placeholder>
                  <w:docPart w:val="DFA09CB8E48441B4BEAA998A70D4C8EB"/>
                </w:placeholder>
                <w:showingPlcHdr/>
                <w15:appearance w15:val="hidden"/>
              </w:sdtPr>
              <w:sdtContent>
                <w:r w:rsidR="00647B17" w:rsidRPr="00F554E9">
                  <w:t>DECORATIONS</w:t>
                </w:r>
              </w:sdtContent>
            </w:sdt>
            <w:r w:rsidR="00647B17"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AB0EF" w14:textId="77777777" w:rsidR="00647B17" w:rsidRPr="00034B91" w:rsidRDefault="00647B17" w:rsidP="00647B17">
            <w:pPr>
              <w:tabs>
                <w:tab w:val="left" w:pos="4771"/>
              </w:tabs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4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4432AD05" w14:textId="77777777" w:rsidR="00647B17" w:rsidRPr="00F554E9" w:rsidRDefault="00000000" w:rsidP="00647B17">
            <w:pPr>
              <w:pStyle w:val="TableHeader"/>
            </w:pPr>
            <w:sdt>
              <w:sdtPr>
                <w:id w:val="330028051"/>
                <w:placeholder>
                  <w:docPart w:val="23F7BA42501A410CB2058A7F4AA2673B"/>
                </w:placeholder>
                <w:showingPlcHdr/>
                <w15:appearance w15:val="hidden"/>
              </w:sdtPr>
              <w:sdtContent>
                <w:r w:rsidR="00647B17" w:rsidRPr="00B939C6">
                  <w:t>SET UP</w:t>
                </w:r>
              </w:sdtContent>
            </w:sdt>
            <w:r w:rsidR="00647B17" w:rsidRPr="00F554E9">
              <w:t xml:space="preserve"> </w:t>
            </w:r>
          </w:p>
        </w:tc>
      </w:tr>
      <w:tr w:rsidR="00647B17" w:rsidRPr="00B90208" w14:paraId="781E21B6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8D58F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B79A719" wp14:editId="250C2D5F">
                      <wp:extent cx="182880" cy="182880"/>
                      <wp:effectExtent l="0" t="0" r="26670" b="26670"/>
                      <wp:docPr id="167" name="Rectangle 16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AB2E1B" id="Rectangle 16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4E25D299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D16F8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6E456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F354D55" wp14:editId="1AE49C15">
                      <wp:extent cx="182880" cy="182880"/>
                      <wp:effectExtent l="0" t="0" r="26670" b="26670"/>
                      <wp:docPr id="175" name="Rectangle 17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A3CC66" id="Rectangle 17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7DE29294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74726EC5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3D53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F44A22D" wp14:editId="170E7C4E">
                      <wp:extent cx="182880" cy="182880"/>
                      <wp:effectExtent l="0" t="0" r="26670" b="26670"/>
                      <wp:docPr id="171" name="Rectangle 17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7E853C" id="Rectangle 17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1F3D7CE2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CBAE1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F5DF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1C37BA7" wp14:editId="636B7BCD">
                      <wp:extent cx="182880" cy="182880"/>
                      <wp:effectExtent l="0" t="0" r="26670" b="26670"/>
                      <wp:docPr id="179" name="Rectangle 17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173CDB" id="Rectangle 17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56EA4553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1D8A2291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71CD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D7941EA" wp14:editId="1FE26AB4">
                      <wp:extent cx="182880" cy="182880"/>
                      <wp:effectExtent l="0" t="0" r="26670" b="26670"/>
                      <wp:docPr id="172" name="Rectangle 17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CD810F" id="Rectangle 17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42EAB797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1E7D5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7B744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C2433D0" wp14:editId="23E483C9">
                      <wp:extent cx="182880" cy="182880"/>
                      <wp:effectExtent l="0" t="0" r="26670" b="26670"/>
                      <wp:docPr id="180" name="Rectangle 18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5E221F" id="Rectangle 18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CBE59DC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689438A3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CDFC1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0A08BF7" wp14:editId="7A264351">
                      <wp:extent cx="182880" cy="182880"/>
                      <wp:effectExtent l="0" t="0" r="26670" b="26670"/>
                      <wp:docPr id="173" name="Rectangle 17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72558D" id="Rectangle 17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100C91B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FCA0E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4C3B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8F16A4C" wp14:editId="5087A06D">
                      <wp:extent cx="182880" cy="182880"/>
                      <wp:effectExtent l="0" t="0" r="26670" b="26670"/>
                      <wp:docPr id="181" name="Rectangle 18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290D85" id="Rectangle 18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FE468C6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2FFEE4E0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B4B6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E2265FD" wp14:editId="08AF8670">
                      <wp:extent cx="182880" cy="182880"/>
                      <wp:effectExtent l="0" t="0" r="26670" b="26670"/>
                      <wp:docPr id="174" name="Rectangle 17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8A453" id="Rectangle 17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51A6862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34F44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4D178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0C51CFA" wp14:editId="34F575B1">
                      <wp:extent cx="182880" cy="182880"/>
                      <wp:effectExtent l="0" t="0" r="26670" b="26670"/>
                      <wp:docPr id="182" name="Rectangle 18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977D29" id="Rectangle 18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804ECD8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58917424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F2703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7B0DD18" wp14:editId="671EBABB">
                      <wp:extent cx="182880" cy="182880"/>
                      <wp:effectExtent l="0" t="0" r="26670" b="26670"/>
                      <wp:docPr id="22" name="Rectangle 2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524C5C" id="Rectangle 2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4A87C6C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A2F5F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83E2F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0EE900C" wp14:editId="7B18D65A">
                      <wp:extent cx="182880" cy="182880"/>
                      <wp:effectExtent l="0" t="0" r="26670" b="26670"/>
                      <wp:docPr id="23" name="Rectangle 2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509F14" id="Rectangle 2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2364F6A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</w:tbl>
    <w:p w14:paraId="5F2172BA" w14:textId="77777777" w:rsidR="005E4191" w:rsidRDefault="005E4191"/>
    <w:tbl>
      <w:tblPr>
        <w:tblStyle w:val="TableGrid"/>
        <w:tblW w:w="4996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4"/>
        <w:gridCol w:w="4966"/>
        <w:gridCol w:w="355"/>
        <w:gridCol w:w="610"/>
        <w:gridCol w:w="4966"/>
      </w:tblGrid>
      <w:tr w:rsidR="00647B17" w:rsidRPr="00211A2B" w14:paraId="0AD4207D" w14:textId="77777777" w:rsidTr="005E4191">
        <w:trPr>
          <w:trHeight w:val="576"/>
          <w:jc w:val="center"/>
        </w:trPr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213B27C2" w14:textId="77777777" w:rsidR="00647B17" w:rsidRPr="00F554E9" w:rsidRDefault="00000000" w:rsidP="00647B17">
            <w:pPr>
              <w:pStyle w:val="TableHeader"/>
            </w:pPr>
            <w:sdt>
              <w:sdtPr>
                <w:id w:val="225111167"/>
                <w:placeholder>
                  <w:docPart w:val="36A5DD88FBB6464485E622F89E439CFE"/>
                </w:placeholder>
                <w:showingPlcHdr/>
                <w15:appearance w15:val="hidden"/>
              </w:sdtPr>
              <w:sdtContent>
                <w:r w:rsidR="00647B17" w:rsidRPr="00B939C6">
                  <w:t xml:space="preserve">ACTIVITIES </w:t>
                </w:r>
              </w:sdtContent>
            </w:sdt>
            <w:r w:rsidR="00647B17"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0FD50" w14:textId="77777777" w:rsidR="00647B17" w:rsidRPr="00034B91" w:rsidRDefault="00647B17" w:rsidP="00647B17">
            <w:pPr>
              <w:tabs>
                <w:tab w:val="left" w:pos="4771"/>
              </w:tabs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3166D" w:themeFill="accent4"/>
            <w:vAlign w:val="center"/>
          </w:tcPr>
          <w:p w14:paraId="0AB2DCFA" w14:textId="77777777" w:rsidR="00647B17" w:rsidRPr="00F554E9" w:rsidRDefault="00000000" w:rsidP="00647B17">
            <w:pPr>
              <w:pStyle w:val="TableHeader"/>
            </w:pPr>
            <w:sdt>
              <w:sdtPr>
                <w:id w:val="-1086999165"/>
                <w:placeholder>
                  <w:docPart w:val="124FBC5E4B284FEAB1BE1A37544D5FAF"/>
                </w:placeholder>
                <w:showingPlcHdr/>
                <w15:appearance w15:val="hidden"/>
              </w:sdtPr>
              <w:sdtContent>
                <w:r w:rsidR="00647B17" w:rsidRPr="00F554E9">
                  <w:rPr>
                    <w:rStyle w:val="PlaceholderText"/>
                    <w:color w:val="FFFFFF" w:themeColor="background1"/>
                  </w:rPr>
                  <w:t>CLEAN UP</w:t>
                </w:r>
              </w:sdtContent>
            </w:sdt>
            <w:r w:rsidR="00647B17">
              <w:t xml:space="preserve"> </w:t>
            </w:r>
            <w:r w:rsidR="00C30ED3">
              <w:softHyphen/>
            </w:r>
          </w:p>
        </w:tc>
      </w:tr>
      <w:tr w:rsidR="00647B17" w:rsidRPr="00B90208" w14:paraId="152BEA8C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F21B2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2E42B2B" wp14:editId="0658B677">
                      <wp:extent cx="182880" cy="182880"/>
                      <wp:effectExtent l="0" t="0" r="26670" b="26670"/>
                      <wp:docPr id="190" name="Rectangle 19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070DD2" id="Rectangle 19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1EEC6BAE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BA6A9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580ED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45C9C4C" wp14:editId="3FE4C865">
                      <wp:extent cx="182880" cy="182880"/>
                      <wp:effectExtent l="0" t="0" r="26670" b="26670"/>
                      <wp:docPr id="183" name="Rectangle 18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5AE46A" id="Rectangle 18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0E0FF4B8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7157CAB7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1BD12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6E8AF82" wp14:editId="67A1E418">
                      <wp:extent cx="182880" cy="182880"/>
                      <wp:effectExtent l="0" t="0" r="26670" b="26670"/>
                      <wp:docPr id="191" name="Rectangle 19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C3B433" id="Rectangle 19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194F4EEE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3CFD0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FC0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8B84CB4" wp14:editId="61636304">
                      <wp:extent cx="182880" cy="182880"/>
                      <wp:effectExtent l="0" t="0" r="26670" b="26670"/>
                      <wp:docPr id="184" name="Rectangle 18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FAB19C" id="Rectangle 18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606E3A4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10F67CDF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8BAE7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CDA7130" wp14:editId="23350506">
                      <wp:extent cx="182880" cy="182880"/>
                      <wp:effectExtent l="0" t="0" r="26670" b="26670"/>
                      <wp:docPr id="192" name="Rectangle 19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96B78B" id="Rectangle 19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79F70376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CB404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2B187" w14:textId="77777777" w:rsidR="00647B17" w:rsidRPr="00353EA6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40E6EB4" wp14:editId="78B9B9B7">
                      <wp:extent cx="182880" cy="182880"/>
                      <wp:effectExtent l="0" t="0" r="26670" b="26670"/>
                      <wp:docPr id="185" name="Rectangle 18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F04454" id="Rectangle 18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45816B19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2E4CE86F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21DF" w14:textId="77777777" w:rsidR="00647B17" w:rsidRDefault="00647B17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816A8E1" wp14:editId="68597BE7">
                      <wp:extent cx="182880" cy="182880"/>
                      <wp:effectExtent l="0" t="0" r="26670" b="26670"/>
                      <wp:docPr id="193" name="Rectangle 19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C8580F" id="Rectangle 19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11D3DF5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EA097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3B0B9" w14:textId="77777777" w:rsidR="00647B17" w:rsidRDefault="00647B17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BF347A6" wp14:editId="4F109960">
                      <wp:extent cx="182880" cy="182880"/>
                      <wp:effectExtent l="0" t="0" r="26670" b="26670"/>
                      <wp:docPr id="186" name="Rectangle 18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4617A" id="Rectangle 18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A5F8A64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764B9401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DB673" w14:textId="77777777" w:rsidR="00647B17" w:rsidRDefault="00647B17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AD8CB32" wp14:editId="79F81667">
                      <wp:extent cx="182880" cy="182880"/>
                      <wp:effectExtent l="0" t="0" r="26670" b="26670"/>
                      <wp:docPr id="194" name="Rectangle 19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5A7EC3" id="Rectangle 19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0CCD489A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6E1DC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38B51" w14:textId="77777777" w:rsidR="00647B17" w:rsidRDefault="00647B17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D805412" wp14:editId="7F260AAE">
                      <wp:extent cx="182880" cy="182880"/>
                      <wp:effectExtent l="0" t="0" r="26670" b="26670"/>
                      <wp:docPr id="187" name="Rectangle 18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11943B" id="Rectangle 18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75346675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647B17" w:rsidRPr="00B90208" w14:paraId="0859B86C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9F428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174B4BC" wp14:editId="2546967F">
                      <wp:extent cx="182880" cy="182880"/>
                      <wp:effectExtent l="0" t="0" r="26670" b="26670"/>
                      <wp:docPr id="20" name="Rectangle 2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FFAA6D" id="Rectangle 2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D987DDE" w14:textId="77777777" w:rsidR="00647B17" w:rsidRPr="00B90208" w:rsidRDefault="00647B1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9798" w14:textId="77777777" w:rsidR="00647B17" w:rsidRPr="00034B91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19C6D" w14:textId="77777777" w:rsidR="00647B17" w:rsidRPr="007F07D4" w:rsidRDefault="00647B1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00845E7" wp14:editId="786E787F">
                      <wp:extent cx="182880" cy="182880"/>
                      <wp:effectExtent l="0" t="0" r="26670" b="26670"/>
                      <wp:docPr id="21" name="Rectangle 2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0BCDA4" id="Rectangle 2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39AE541" w14:textId="77777777" w:rsidR="00647B17" w:rsidRPr="00647B17" w:rsidRDefault="00647B1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</w:tbl>
    <w:p w14:paraId="7504B77C" w14:textId="77777777" w:rsidR="00CF10D8" w:rsidRDefault="00CF10D8" w:rsidP="004636A6">
      <w:pPr>
        <w:pStyle w:val="GraphicAnchor"/>
      </w:pPr>
    </w:p>
    <w:p w14:paraId="51000F59" w14:textId="77777777" w:rsidR="009F3692" w:rsidRDefault="009F3692" w:rsidP="004636A6">
      <w:pPr>
        <w:pStyle w:val="GraphicAnchor"/>
        <w:sectPr w:rsidR="009F3692" w:rsidSect="000304E9"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0A59BA8D" w14:textId="77777777" w:rsidR="00E111E9" w:rsidRPr="00E111E9" w:rsidRDefault="00E111E9" w:rsidP="00E111E9">
      <w:pPr>
        <w:spacing w:after="0"/>
        <w:rPr>
          <w:sz w:val="10"/>
          <w:szCs w:val="10"/>
        </w:rPr>
      </w:pPr>
      <w:r w:rsidRPr="00E111E9">
        <w:rPr>
          <w:rFonts w:asciiTheme="majorHAnsi" w:hAnsiTheme="majorHAnsi"/>
          <w:noProof/>
          <w:sz w:val="72"/>
          <w:szCs w:val="72"/>
        </w:rPr>
        <w:lastRenderedPageBreak/>
        <w:drawing>
          <wp:anchor distT="0" distB="0" distL="114300" distR="114300" simplePos="0" relativeHeight="251672576" behindDoc="1" locked="1" layoutInCell="1" allowOverlap="1" wp14:anchorId="41118836" wp14:editId="52892758">
            <wp:simplePos x="0" y="0"/>
            <wp:positionH relativeFrom="column">
              <wp:posOffset>-251460</wp:posOffset>
            </wp:positionH>
            <wp:positionV relativeFrom="paragraph">
              <wp:posOffset>2697480</wp:posOffset>
            </wp:positionV>
            <wp:extent cx="7818120" cy="82296"/>
            <wp:effectExtent l="0" t="0" r="0" b="0"/>
            <wp:wrapNone/>
            <wp:docPr id="261" name="Picture 26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1E9">
        <w:rPr>
          <w:noProof/>
          <w:color w:val="BF045B" w:themeColor="accent3"/>
          <w:sz w:val="10"/>
          <w:szCs w:val="10"/>
        </w:rPr>
        <w:drawing>
          <wp:anchor distT="0" distB="0" distL="114300" distR="114300" simplePos="0" relativeHeight="251671552" behindDoc="1" locked="1" layoutInCell="1" allowOverlap="1" wp14:anchorId="0F665B43" wp14:editId="517A0E73">
            <wp:simplePos x="0" y="0"/>
            <wp:positionH relativeFrom="column">
              <wp:posOffset>2395855</wp:posOffset>
            </wp:positionH>
            <wp:positionV relativeFrom="paragraph">
              <wp:posOffset>-228600</wp:posOffset>
            </wp:positionV>
            <wp:extent cx="2523744" cy="667512"/>
            <wp:effectExtent l="0" t="0" r="0" b="0"/>
            <wp:wrapNone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6784F" w14:textId="77777777" w:rsidR="00E111E9" w:rsidRPr="000D1C53" w:rsidRDefault="00000000" w:rsidP="000D1C53">
      <w:pPr>
        <w:pStyle w:val="Title"/>
        <w:rPr>
          <w:rStyle w:val="Pink"/>
        </w:rPr>
      </w:pPr>
      <w:sdt>
        <w:sdtPr>
          <w:rPr>
            <w:rStyle w:val="Pink"/>
          </w:rPr>
          <w:id w:val="-1947067086"/>
          <w:placeholder>
            <w:docPart w:val="000B24D6833046F4BC3F2CA654AEFE24"/>
          </w:placeholder>
          <w:showingPlcHdr/>
          <w15:appearance w15:val="hidden"/>
        </w:sdtPr>
        <w:sdtContent>
          <w:r w:rsidR="00E111E9" w:rsidRPr="000D1C53">
            <w:rPr>
              <w:rStyle w:val="Pink"/>
            </w:rPr>
            <w:t>DIWALI CHECKLIST</w:t>
          </w:r>
        </w:sdtContent>
      </w:sdt>
    </w:p>
    <w:tbl>
      <w:tblPr>
        <w:tblStyle w:val="TableGrid2"/>
        <w:tblW w:w="11520" w:type="dxa"/>
        <w:jc w:val="center"/>
        <w:tblCellMar>
          <w:top w:w="86" w:type="dxa"/>
        </w:tblCellMar>
        <w:tblLook w:val="04A0" w:firstRow="1" w:lastRow="0" w:firstColumn="1" w:lastColumn="0" w:noHBand="0" w:noVBand="1"/>
      </w:tblPr>
      <w:tblGrid>
        <w:gridCol w:w="1826"/>
        <w:gridCol w:w="9694"/>
      </w:tblGrid>
      <w:tr w:rsidR="00E111E9" w:rsidRPr="00E111E9" w14:paraId="53AFB4BF" w14:textId="77777777" w:rsidTr="00A1555B">
        <w:trPr>
          <w:trHeight w:val="72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2344F" w14:textId="77777777" w:rsidR="00E111E9" w:rsidRPr="00E111E9" w:rsidRDefault="00000000" w:rsidP="00D408B8">
            <w:pPr>
              <w:pStyle w:val="Titlespink"/>
              <w:rPr>
                <w:rStyle w:val="Pink"/>
              </w:rPr>
            </w:pPr>
            <w:sdt>
              <w:sdtPr>
                <w:rPr>
                  <w:rStyle w:val="Pink"/>
                </w:rPr>
                <w:id w:val="1512112326"/>
                <w:placeholder>
                  <w:docPart w:val="E55124C743AF49BEB2D25362A529DEAF"/>
                </w:placeholder>
                <w:showingPlcHdr/>
                <w15:appearance w15:val="hidden"/>
              </w:sdtPr>
              <w:sdtContent>
                <w:r w:rsidR="00E111E9" w:rsidRPr="00D408B8">
                  <w:t>Venue:</w:t>
                </w:r>
              </w:sdtContent>
            </w:sdt>
            <w:r w:rsidR="00E111E9" w:rsidRPr="00E111E9">
              <w:rPr>
                <w:rStyle w:val="Pink"/>
              </w:rPr>
              <w:t xml:space="preserve"> </w:t>
            </w:r>
          </w:p>
        </w:tc>
        <w:tc>
          <w:tcPr>
            <w:tcW w:w="969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23AD8ABA" w14:textId="77777777" w:rsidR="00E111E9" w:rsidRPr="00E111E9" w:rsidRDefault="00E111E9" w:rsidP="00E111E9">
            <w:pPr>
              <w:tabs>
                <w:tab w:val="left" w:pos="3345"/>
              </w:tabs>
              <w:rPr>
                <w:color w:val="000000" w:themeColor="text1"/>
                <w:szCs w:val="28"/>
              </w:rPr>
            </w:pPr>
          </w:p>
        </w:tc>
      </w:tr>
      <w:tr w:rsidR="00C30ED3" w:rsidRPr="00E111E9" w14:paraId="79BFE405" w14:textId="77777777" w:rsidTr="009658C5">
        <w:trPr>
          <w:trHeight w:val="72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5DF8D" w14:textId="77777777" w:rsidR="00C30ED3" w:rsidRPr="00E111E9" w:rsidRDefault="00000000" w:rsidP="00D408B8">
            <w:pPr>
              <w:pStyle w:val="Titlespink"/>
              <w:rPr>
                <w:rStyle w:val="Pink"/>
              </w:rPr>
            </w:pPr>
            <w:sdt>
              <w:sdtPr>
                <w:rPr>
                  <w:rStyle w:val="Pink"/>
                </w:rPr>
                <w:id w:val="-112904240"/>
                <w:placeholder>
                  <w:docPart w:val="F32E1FBAD45E43979958727738E13052"/>
                </w:placeholder>
                <w:showingPlcHdr/>
                <w15:appearance w15:val="hidden"/>
              </w:sdtPr>
              <w:sdtContent>
                <w:r w:rsidR="00C30ED3" w:rsidRPr="00E111E9">
                  <w:rPr>
                    <w:rStyle w:val="Pink"/>
                  </w:rPr>
                  <w:t>Date &amp; Time:</w:t>
                </w:r>
              </w:sdtContent>
            </w:sdt>
            <w:r w:rsidR="00C30ED3" w:rsidRPr="00E111E9">
              <w:rPr>
                <w:rStyle w:val="Pink"/>
              </w:rPr>
              <w:t xml:space="preserve"> </w:t>
            </w:r>
          </w:p>
        </w:tc>
        <w:tc>
          <w:tcPr>
            <w:tcW w:w="969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5A4DE7BB" w14:textId="77777777" w:rsidR="00C30ED3" w:rsidRPr="00E111E9" w:rsidRDefault="00C30ED3" w:rsidP="00E111E9">
            <w:pPr>
              <w:tabs>
                <w:tab w:val="left" w:pos="3345"/>
              </w:tabs>
              <w:rPr>
                <w:color w:val="000000" w:themeColor="text1"/>
                <w:szCs w:val="28"/>
              </w:rPr>
            </w:pPr>
          </w:p>
        </w:tc>
      </w:tr>
    </w:tbl>
    <w:p w14:paraId="519B9405" w14:textId="77777777" w:rsidR="00E111E9" w:rsidRPr="00E111E9" w:rsidRDefault="00E111E9" w:rsidP="005757B3">
      <w:pPr>
        <w:tabs>
          <w:tab w:val="left" w:pos="1956"/>
          <w:tab w:val="left" w:pos="3345"/>
          <w:tab w:val="center" w:pos="6033"/>
        </w:tabs>
        <w:spacing w:after="120"/>
        <w:rPr>
          <w:rFonts w:asciiTheme="majorHAnsi" w:hAnsiTheme="majorHAnsi"/>
          <w:sz w:val="72"/>
          <w:szCs w:val="72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6"/>
        <w:gridCol w:w="4961"/>
        <w:gridCol w:w="265"/>
        <w:gridCol w:w="90"/>
        <w:gridCol w:w="611"/>
        <w:gridCol w:w="4958"/>
        <w:gridCol w:w="9"/>
      </w:tblGrid>
      <w:tr w:rsidR="005757B3" w:rsidRPr="00A11D33" w14:paraId="575279FB" w14:textId="77777777" w:rsidTr="00C30ED3">
        <w:trPr>
          <w:trHeight w:val="576"/>
        </w:trPr>
        <w:tc>
          <w:tcPr>
            <w:tcW w:w="2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A5590" w14:textId="77777777" w:rsidR="005757B3" w:rsidRPr="00A11D33" w:rsidRDefault="00000000" w:rsidP="00A11D33">
            <w:pPr>
              <w:pStyle w:val="TableHeader"/>
              <w:rPr>
                <w:rStyle w:val="Pink"/>
              </w:rPr>
            </w:pPr>
            <w:sdt>
              <w:sdtPr>
                <w:rPr>
                  <w:rStyle w:val="Pink"/>
                </w:rPr>
                <w:id w:val="-53852872"/>
                <w:placeholder>
                  <w:docPart w:val="49CB0C7BDA8844D6A036B4A314BB1A93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Pink"/>
                  </w:rPr>
                  <w:t>APPETIZERS &amp; SIDES</w:t>
                </w:r>
              </w:sdtContent>
            </w:sdt>
            <w:r w:rsidR="005757B3" w:rsidRPr="00A11D33">
              <w:rPr>
                <w:rStyle w:val="Pink"/>
              </w:rPr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0155AB" w14:textId="77777777" w:rsidR="005757B3" w:rsidRPr="00A11D33" w:rsidRDefault="005757B3" w:rsidP="00A11D33">
            <w:pPr>
              <w:pStyle w:val="TableHeader"/>
              <w:rPr>
                <w:rStyle w:val="Pink"/>
              </w:rPr>
            </w:pPr>
          </w:p>
        </w:tc>
        <w:tc>
          <w:tcPr>
            <w:tcW w:w="246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07197" w14:textId="77777777" w:rsidR="005757B3" w:rsidRPr="00A11D33" w:rsidRDefault="00000000" w:rsidP="00A11D33">
            <w:pPr>
              <w:pStyle w:val="TableHeader"/>
              <w:rPr>
                <w:rStyle w:val="Pink"/>
              </w:rPr>
            </w:pPr>
            <w:sdt>
              <w:sdtPr>
                <w:rPr>
                  <w:rStyle w:val="Pink"/>
                </w:rPr>
                <w:id w:val="-681816302"/>
                <w:placeholder>
                  <w:docPart w:val="5F6D7B375D6D4B36AA4247DE60875816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Pink"/>
                  </w:rPr>
                  <w:t>MAIN DISH</w:t>
                </w:r>
              </w:sdtContent>
            </w:sdt>
            <w:r w:rsidR="005757B3" w:rsidRPr="00A11D33">
              <w:rPr>
                <w:rStyle w:val="Pink"/>
              </w:rPr>
              <w:t xml:space="preserve"> </w:t>
            </w:r>
          </w:p>
        </w:tc>
      </w:tr>
      <w:tr w:rsidR="005757B3" w14:paraId="1CC78C5D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E8101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298A21C" wp14:editId="148FF90C">
                      <wp:extent cx="182880" cy="182880"/>
                      <wp:effectExtent l="0" t="0" r="26670" b="26670"/>
                      <wp:docPr id="311" name="Rectangle 31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A3603F" id="Rectangle 31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top w:val="nil"/>
              <w:left w:val="nil"/>
              <w:right w:val="nil"/>
            </w:tcBorders>
            <w:vAlign w:val="center"/>
          </w:tcPr>
          <w:p w14:paraId="3747CFA4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59CF8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3C07D" w14:textId="77777777" w:rsidR="005757B3" w:rsidRPr="007F07D4" w:rsidRDefault="005757B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251F1E9" wp14:editId="4CBA6C75">
                      <wp:extent cx="182880" cy="182880"/>
                      <wp:effectExtent l="0" t="0" r="26670" b="26670"/>
                      <wp:docPr id="312" name="Rectangle 31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870DE9" id="Rectangle 31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top w:val="nil"/>
              <w:left w:val="nil"/>
              <w:right w:val="nil"/>
            </w:tcBorders>
            <w:vAlign w:val="center"/>
          </w:tcPr>
          <w:p w14:paraId="7C4C78E9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5757B3" w14:paraId="1C73F8DE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0A03B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6DFA53D" wp14:editId="6CD2DBBD">
                      <wp:extent cx="182880" cy="182880"/>
                      <wp:effectExtent l="0" t="0" r="26670" b="26670"/>
                      <wp:docPr id="313" name="Rectangle 31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B3A6D1" id="Rectangle 31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4BEFC61C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EF5F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E920" w14:textId="77777777" w:rsidR="005757B3" w:rsidRPr="007F07D4" w:rsidRDefault="005757B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044E5E8" wp14:editId="1E34E60D">
                      <wp:extent cx="182880" cy="182880"/>
                      <wp:effectExtent l="0" t="0" r="26670" b="26670"/>
                      <wp:docPr id="314" name="Rectangle 31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AC5719" id="Rectangle 31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06A253C2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5757B3" w14:paraId="2052C4A2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F29C0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E6A426F" wp14:editId="7D8381A0">
                      <wp:extent cx="182880" cy="182880"/>
                      <wp:effectExtent l="0" t="0" r="26670" b="26670"/>
                      <wp:docPr id="315" name="Rectangle 31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D2EAB9" id="Rectangle 31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4E918111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14C9B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4B193" w14:textId="77777777" w:rsidR="005757B3" w:rsidRPr="007F07D4" w:rsidRDefault="005757B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910C725" wp14:editId="53B49F32">
                      <wp:extent cx="182880" cy="182880"/>
                      <wp:effectExtent l="0" t="0" r="26670" b="26670"/>
                      <wp:docPr id="316" name="Rectangle 31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26148A" id="Rectangle 31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500D1105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5757B3" w14:paraId="2F68AA7C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E5032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34C2950" wp14:editId="2BD9CE56">
                      <wp:extent cx="182880" cy="182880"/>
                      <wp:effectExtent l="0" t="0" r="26670" b="26670"/>
                      <wp:docPr id="317" name="Rectangle 31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B6B4DD" id="Rectangle 31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316763BC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9E768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F5EE5" w14:textId="77777777" w:rsidR="005757B3" w:rsidRPr="007F07D4" w:rsidRDefault="005757B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DCD7EC6" wp14:editId="2F856159">
                      <wp:extent cx="182880" cy="182880"/>
                      <wp:effectExtent l="0" t="0" r="26670" b="26670"/>
                      <wp:docPr id="318" name="Rectangle 31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A4FCB6" id="Rectangle 31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1F483010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5757B3" w14:paraId="73357EC9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11443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AF470FE" wp14:editId="7E9F9C0F">
                      <wp:extent cx="182880" cy="182880"/>
                      <wp:effectExtent l="0" t="0" r="26670" b="26670"/>
                      <wp:docPr id="319" name="Rectangle 31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C97B7A" id="Rectangle 31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70533789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683DF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DDAA8" w14:textId="77777777" w:rsidR="005757B3" w:rsidRPr="007F07D4" w:rsidRDefault="005757B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C32D8D8" wp14:editId="55B5B7CD">
                      <wp:extent cx="182880" cy="182880"/>
                      <wp:effectExtent l="0" t="0" r="26670" b="26670"/>
                      <wp:docPr id="320" name="Rectangle 32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43832" id="Rectangle 32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693A0DEF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5757B3" w14:paraId="17AD9BC3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DD39D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7590B70" wp14:editId="6E18AAF7">
                      <wp:extent cx="182880" cy="182880"/>
                      <wp:effectExtent l="0" t="0" r="26670" b="26670"/>
                      <wp:docPr id="321" name="Rectangle 32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B02B3A" id="Rectangle 32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2BC0BC5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6753" w14:textId="77777777" w:rsidR="005757B3" w:rsidRPr="007F07D4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9E10" w14:textId="77777777" w:rsidR="005757B3" w:rsidRPr="007F07D4" w:rsidRDefault="005757B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363B96B" wp14:editId="63CD2917">
                      <wp:extent cx="182880" cy="182880"/>
                      <wp:effectExtent l="0" t="0" r="26670" b="26670"/>
                      <wp:docPr id="322" name="Rectangle 32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20B49A" id="Rectangle 32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320AD86" w14:textId="77777777" w:rsidR="005757B3" w:rsidRPr="00C30ED3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E03D06" w14:paraId="7D8C804F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D5683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0AE54C9" wp14:editId="4AF77F68">
                      <wp:extent cx="182880" cy="182880"/>
                      <wp:effectExtent l="0" t="0" r="26670" b="26670"/>
                      <wp:docPr id="27" name="Rectangle 2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AADC27" id="Rectangle 2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E2CEC28" w14:textId="77777777" w:rsidR="00E03D06" w:rsidRPr="00C30ED3" w:rsidRDefault="00E03D06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C8B14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239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3DF9133" wp14:editId="02D211E5">
                      <wp:extent cx="182880" cy="182880"/>
                      <wp:effectExtent l="0" t="0" r="26670" b="26670"/>
                      <wp:docPr id="26" name="Rectangle 2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B8ED82" id="Rectangle 2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464E406" w14:textId="77777777" w:rsidR="00E03D06" w:rsidRPr="00C30ED3" w:rsidRDefault="00E03D06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</w:tbl>
    <w:p w14:paraId="12235781" w14:textId="77777777" w:rsidR="00E111E9" w:rsidRDefault="00E111E9" w:rsidP="00871137">
      <w:pPr>
        <w:rPr>
          <w:noProof/>
        </w:rPr>
      </w:pPr>
    </w:p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5"/>
        <w:gridCol w:w="4965"/>
        <w:gridCol w:w="265"/>
        <w:gridCol w:w="90"/>
        <w:gridCol w:w="611"/>
        <w:gridCol w:w="4965"/>
        <w:gridCol w:w="9"/>
      </w:tblGrid>
      <w:tr w:rsidR="005757B3" w:rsidRPr="00A11D33" w14:paraId="57DDFD42" w14:textId="77777777" w:rsidTr="00E006F2">
        <w:trPr>
          <w:trHeight w:val="576"/>
          <w:jc w:val="center"/>
        </w:trPr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0ACA1" w14:textId="77777777" w:rsidR="005757B3" w:rsidRPr="00A11D33" w:rsidRDefault="00000000" w:rsidP="00A11D33">
            <w:pPr>
              <w:pStyle w:val="TableHeader"/>
              <w:rPr>
                <w:rStyle w:val="Pink"/>
              </w:rPr>
            </w:pPr>
            <w:sdt>
              <w:sdtPr>
                <w:rPr>
                  <w:rStyle w:val="Pink"/>
                </w:rPr>
                <w:id w:val="768200298"/>
                <w:placeholder>
                  <w:docPart w:val="B2A75BFDB9A04D8F9F361CE5825CC600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Pink"/>
                  </w:rPr>
                  <w:t>BEVERAGES</w:t>
                </w:r>
              </w:sdtContent>
            </w:sdt>
            <w:r w:rsidR="005757B3" w:rsidRPr="00A11D33">
              <w:rPr>
                <w:rStyle w:val="Pink"/>
              </w:rPr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B823D" w14:textId="77777777" w:rsidR="005757B3" w:rsidRPr="00A11D33" w:rsidRDefault="005757B3" w:rsidP="00A11D33">
            <w:pPr>
              <w:pStyle w:val="TableHeader"/>
              <w:rPr>
                <w:rStyle w:val="Pink"/>
              </w:rPr>
            </w:pPr>
          </w:p>
        </w:tc>
        <w:tc>
          <w:tcPr>
            <w:tcW w:w="24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051C6" w14:textId="77777777" w:rsidR="005757B3" w:rsidRPr="00A11D33" w:rsidRDefault="00000000" w:rsidP="00A11D33">
            <w:pPr>
              <w:pStyle w:val="TableHeader"/>
              <w:rPr>
                <w:rStyle w:val="Pink"/>
              </w:rPr>
            </w:pPr>
            <w:sdt>
              <w:sdtPr>
                <w:rPr>
                  <w:rStyle w:val="Pink"/>
                </w:rPr>
                <w:id w:val="355164953"/>
                <w:placeholder>
                  <w:docPart w:val="000D21B054F746669D6A1A1C3789A011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Pink"/>
                  </w:rPr>
                  <w:t>DESSERTS</w:t>
                </w:r>
              </w:sdtContent>
            </w:sdt>
          </w:p>
        </w:tc>
      </w:tr>
      <w:tr w:rsidR="005757B3" w:rsidRPr="00B90208" w14:paraId="73049D33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9AF21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00532CA" wp14:editId="727A5CDA">
                      <wp:extent cx="182880" cy="182880"/>
                      <wp:effectExtent l="0" t="0" r="26670" b="26670"/>
                      <wp:docPr id="323" name="Rectangle 32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C53EB6" id="Rectangle 32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77D0833D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7BDEA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D6C22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B49167F" wp14:editId="1DF0F75B">
                      <wp:extent cx="182880" cy="182880"/>
                      <wp:effectExtent l="0" t="0" r="26670" b="26670"/>
                      <wp:docPr id="324" name="Rectangle 32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FF4456" id="Rectangle 32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413A420C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59F2C5C9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F9B60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04E2325" wp14:editId="10A7080E">
                      <wp:extent cx="182880" cy="182880"/>
                      <wp:effectExtent l="0" t="0" r="26670" b="26670"/>
                      <wp:docPr id="325" name="Rectangle 32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4A997D" id="Rectangle 32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58C87070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E6C3B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ACA5C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2ECAABE" wp14:editId="7C5F3AEC">
                      <wp:extent cx="182880" cy="182880"/>
                      <wp:effectExtent l="0" t="0" r="26670" b="26670"/>
                      <wp:docPr id="326" name="Rectangle 32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11C624" id="Rectangle 32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4A91E45E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2C2B9F88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A8F7A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C647255" wp14:editId="648317CB">
                      <wp:extent cx="182880" cy="182880"/>
                      <wp:effectExtent l="0" t="0" r="26670" b="26670"/>
                      <wp:docPr id="327" name="Rectangle 32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D047BC" id="Rectangle 32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317F24E5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73C68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54C1C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434BCC3" wp14:editId="463A3B8A">
                      <wp:extent cx="182880" cy="182880"/>
                      <wp:effectExtent l="0" t="0" r="26670" b="26670"/>
                      <wp:docPr id="328" name="Rectangle 32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A47D3D" id="Rectangle 32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795780F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1D5F93DE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3F435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30AE789" wp14:editId="14615AC6">
                      <wp:extent cx="182880" cy="182880"/>
                      <wp:effectExtent l="0" t="0" r="26670" b="26670"/>
                      <wp:docPr id="329" name="Rectangle 32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92E21B" id="Rectangle 32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670C59E3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41FD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D6FA9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5E415E6" wp14:editId="4A290CB1">
                      <wp:extent cx="182880" cy="182880"/>
                      <wp:effectExtent l="0" t="0" r="26670" b="26670"/>
                      <wp:docPr id="330" name="Rectangle 33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ED2F95" id="Rectangle 33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1BA17DB0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3D45DF59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877B3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3D8D11F" wp14:editId="4FDB5E8A">
                      <wp:extent cx="182880" cy="182880"/>
                      <wp:effectExtent l="0" t="0" r="26670" b="26670"/>
                      <wp:docPr id="331" name="Rectangle 33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B95944" id="Rectangle 33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DD4F5E1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9894A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49979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DC6AA87" wp14:editId="3988C114">
                      <wp:extent cx="182880" cy="182880"/>
                      <wp:effectExtent l="0" t="0" r="26670" b="26670"/>
                      <wp:docPr id="332" name="Rectangle 33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1AEF62" id="Rectangle 33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nil"/>
              <w:right w:val="nil"/>
            </w:tcBorders>
            <w:vAlign w:val="center"/>
          </w:tcPr>
          <w:p w14:paraId="09C09CA3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E03D06" w:rsidRPr="00B90208" w14:paraId="7917BBFD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633C5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E63F368" wp14:editId="6B7DC022">
                      <wp:extent cx="182880" cy="182880"/>
                      <wp:effectExtent l="0" t="0" r="26670" b="26670"/>
                      <wp:docPr id="24" name="Rectangle 2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D05594" id="Rectangle 2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94CEF9F" w14:textId="77777777" w:rsidR="00E03D06" w:rsidRPr="00B90208" w:rsidRDefault="00E03D06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1858C" w14:textId="77777777" w:rsidR="00E03D06" w:rsidRPr="00034B91" w:rsidRDefault="00E03D06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D1D15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240D302" wp14:editId="1BEBDAE8">
                      <wp:extent cx="182880" cy="182880"/>
                      <wp:effectExtent l="0" t="0" r="26670" b="26670"/>
                      <wp:docPr id="25" name="Rectangle 2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DFB896" id="Rectangle 2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6118492" w14:textId="77777777" w:rsidR="00E03D06" w:rsidRPr="00657E12" w:rsidRDefault="00E03D06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E03D06" w:rsidRPr="00B90208" w14:paraId="0DEF1E9F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3C8C8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239AE54" wp14:editId="39E1A143">
                      <wp:extent cx="182880" cy="182880"/>
                      <wp:effectExtent l="0" t="0" r="26670" b="26670"/>
                      <wp:docPr id="28" name="Rectangle 2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0424B3" id="Rectangle 2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68A5B7A" w14:textId="77777777" w:rsidR="00E03D06" w:rsidRPr="00B90208" w:rsidRDefault="00E03D06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215A" w14:textId="77777777" w:rsidR="00E03D06" w:rsidRPr="00034B91" w:rsidRDefault="00E03D06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03EDA" w14:textId="77777777" w:rsidR="00E03D06" w:rsidRPr="007F07D4" w:rsidRDefault="00E03D06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FF44B87" wp14:editId="7A0238C1">
                      <wp:extent cx="182880" cy="182880"/>
                      <wp:effectExtent l="0" t="0" r="26670" b="26670"/>
                      <wp:docPr id="29" name="Rectangle 2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87862" id="Rectangle 2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" filled="f" strokecolor="#bf045b [3206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BD82422" w14:textId="77777777" w:rsidR="00E03D06" w:rsidRPr="00657E12" w:rsidRDefault="00E03D06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</w:tbl>
    <w:p w14:paraId="29766D50" w14:textId="77777777" w:rsidR="005757B3" w:rsidRDefault="005757B3" w:rsidP="00E111E9">
      <w:pPr>
        <w:spacing w:after="0"/>
        <w:rPr>
          <w:noProof/>
          <w:sz w:val="10"/>
          <w:szCs w:val="10"/>
        </w:rPr>
      </w:pPr>
    </w:p>
    <w:p w14:paraId="3F4C6EB4" w14:textId="77777777" w:rsidR="005757B3" w:rsidRPr="00E111E9" w:rsidRDefault="005757B3" w:rsidP="00E111E9">
      <w:pPr>
        <w:spacing w:after="0"/>
        <w:rPr>
          <w:noProof/>
          <w:sz w:val="10"/>
          <w:szCs w:val="10"/>
        </w:rPr>
      </w:pPr>
    </w:p>
    <w:p w14:paraId="723FC4A8" w14:textId="77777777" w:rsidR="00E111E9" w:rsidRPr="00E111E9" w:rsidRDefault="00E111E9" w:rsidP="00E111E9">
      <w:pPr>
        <w:spacing w:after="0"/>
        <w:rPr>
          <w:noProof/>
          <w:sz w:val="10"/>
          <w:szCs w:val="10"/>
        </w:rPr>
        <w:sectPr w:rsidR="00E111E9" w:rsidRPr="00E111E9" w:rsidSect="000304E9"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136855FF" w14:textId="77777777" w:rsidR="00E111E9" w:rsidRPr="00E111E9" w:rsidRDefault="00E111E9" w:rsidP="00E111E9">
      <w:pPr>
        <w:spacing w:after="0"/>
        <w:rPr>
          <w:sz w:val="10"/>
          <w:szCs w:val="10"/>
        </w:rPr>
      </w:pPr>
      <w:r w:rsidRPr="00E111E9">
        <w:rPr>
          <w:noProof/>
          <w:sz w:val="10"/>
          <w:szCs w:val="10"/>
        </w:rPr>
        <w:lastRenderedPageBreak/>
        <w:drawing>
          <wp:anchor distT="0" distB="0" distL="114300" distR="114300" simplePos="0" relativeHeight="251674624" behindDoc="1" locked="1" layoutInCell="1" allowOverlap="1" wp14:anchorId="42484597" wp14:editId="528EF5D7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7772400" cy="914400"/>
            <wp:effectExtent l="0" t="0" r="0" b="0"/>
            <wp:wrapNone/>
            <wp:docPr id="17" name="Picture 1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7DFF2" w14:textId="77777777" w:rsidR="00E111E9" w:rsidRPr="00E111E9" w:rsidRDefault="00E111E9" w:rsidP="005757B3">
      <w:pPr>
        <w:spacing w:before="240" w:after="0"/>
        <w:jc w:val="center"/>
        <w:rPr>
          <w:rFonts w:asciiTheme="majorHAnsi" w:eastAsiaTheme="majorEastAsia" w:hAnsiTheme="majorHAnsi" w:cstheme="majorBidi"/>
          <w:caps/>
          <w:noProof/>
          <w:color w:val="BF045B" w:themeColor="accent3"/>
          <w:spacing w:val="-10"/>
          <w:kern w:val="28"/>
          <w:sz w:val="72"/>
          <w:szCs w:val="56"/>
        </w:rPr>
      </w:pPr>
    </w:p>
    <w:tbl>
      <w:tblPr>
        <w:tblStyle w:val="TableGrid"/>
        <w:tblW w:w="4996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4"/>
        <w:gridCol w:w="4966"/>
        <w:gridCol w:w="355"/>
        <w:gridCol w:w="610"/>
        <w:gridCol w:w="4966"/>
      </w:tblGrid>
      <w:tr w:rsidR="005757B3" w:rsidRPr="00A11D33" w14:paraId="69E3ACF4" w14:textId="77777777" w:rsidTr="00871137">
        <w:trPr>
          <w:trHeight w:val="576"/>
          <w:jc w:val="center"/>
        </w:trPr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70541" w14:textId="77777777" w:rsidR="005757B3" w:rsidRPr="00A11D33" w:rsidRDefault="00000000" w:rsidP="00A11D33">
            <w:pPr>
              <w:pStyle w:val="TableHeader"/>
              <w:rPr>
                <w:rStyle w:val="Titlesorange"/>
              </w:rPr>
            </w:pPr>
            <w:sdt>
              <w:sdtPr>
                <w:rPr>
                  <w:rStyle w:val="Titlesorange"/>
                </w:rPr>
                <w:id w:val="-909147134"/>
                <w:placeholder>
                  <w:docPart w:val="CAB513909D124566A901E0E71DF009D4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Titlesorange"/>
                  </w:rPr>
                  <w:t>SUPPLIES</w:t>
                </w:r>
              </w:sdtContent>
            </w:sdt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16D40" w14:textId="77777777" w:rsidR="005757B3" w:rsidRPr="00A11D33" w:rsidRDefault="005757B3" w:rsidP="00A11D33">
            <w:pPr>
              <w:pStyle w:val="TableHeader"/>
              <w:rPr>
                <w:rStyle w:val="Titlesorange"/>
              </w:rPr>
            </w:pPr>
          </w:p>
        </w:tc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8F388" w14:textId="77777777" w:rsidR="005757B3" w:rsidRPr="00A11D33" w:rsidRDefault="00000000" w:rsidP="00A11D33">
            <w:pPr>
              <w:pStyle w:val="TableHeader"/>
              <w:rPr>
                <w:rStyle w:val="Titlesorange"/>
              </w:rPr>
            </w:pPr>
            <w:sdt>
              <w:sdtPr>
                <w:rPr>
                  <w:rStyle w:val="Titlesorange"/>
                </w:rPr>
                <w:id w:val="-1822964713"/>
                <w:placeholder>
                  <w:docPart w:val="35C3CA549C3E44B9844BA8ACBADAECC0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Titlesorange"/>
                  </w:rPr>
                  <w:t>GIFTS</w:t>
                </w:r>
              </w:sdtContent>
            </w:sdt>
            <w:r w:rsidR="005757B3" w:rsidRPr="00A11D33">
              <w:rPr>
                <w:rStyle w:val="Titlesorange"/>
              </w:rPr>
              <w:t xml:space="preserve"> </w:t>
            </w:r>
          </w:p>
        </w:tc>
      </w:tr>
      <w:tr w:rsidR="005757B3" w:rsidRPr="00B90208" w14:paraId="10330B59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EF2EB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B1E059E" wp14:editId="69CA2CA1">
                      <wp:extent cx="182880" cy="182880"/>
                      <wp:effectExtent l="0" t="0" r="26670" b="26670"/>
                      <wp:docPr id="333" name="Rectangle 33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CE880B" id="Rectangle 33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6169F8E3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DFC4D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4D5AA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C1EF91A" wp14:editId="1B472168">
                      <wp:extent cx="182880" cy="182880"/>
                      <wp:effectExtent l="0" t="0" r="26670" b="26670"/>
                      <wp:docPr id="334" name="Rectangle 33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BE19B6" id="Rectangle 33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38C59D5F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5BAE38AF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713E6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2D946C9" wp14:editId="347D42BF">
                      <wp:extent cx="182880" cy="182880"/>
                      <wp:effectExtent l="0" t="0" r="26670" b="26670"/>
                      <wp:docPr id="335" name="Rectangle 33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8D8159" id="Rectangle 33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6ED32BBA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18238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D7DBB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47655EE" wp14:editId="0ACB5C50">
                      <wp:extent cx="182880" cy="182880"/>
                      <wp:effectExtent l="0" t="0" r="26670" b="26670"/>
                      <wp:docPr id="336" name="Rectangle 33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63ED3F" id="Rectangle 33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0E3D2B2E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363C6F06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7B86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6A11C2A" wp14:editId="5DC24C73">
                      <wp:extent cx="182880" cy="182880"/>
                      <wp:effectExtent l="0" t="0" r="26670" b="26670"/>
                      <wp:docPr id="337" name="Rectangle 33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AEE05B" id="Rectangle 33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AAC9760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1398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48045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1FBC5C7" wp14:editId="32DF0948">
                      <wp:extent cx="182880" cy="182880"/>
                      <wp:effectExtent l="0" t="0" r="26670" b="26670"/>
                      <wp:docPr id="338" name="Rectangle 33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E6A122" id="Rectangle 33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8C98693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1F0776D1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C06CE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173EC85" wp14:editId="4745813C">
                      <wp:extent cx="182880" cy="182880"/>
                      <wp:effectExtent l="0" t="0" r="26670" b="26670"/>
                      <wp:docPr id="339" name="Rectangle 33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DCC3A4" id="Rectangle 33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7C1DED91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FC0A0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D71CB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07BA93F" wp14:editId="3318B68C">
                      <wp:extent cx="182880" cy="182880"/>
                      <wp:effectExtent l="0" t="0" r="26670" b="26670"/>
                      <wp:docPr id="340" name="Rectangle 34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29E286" id="Rectangle 34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0B037761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5757B3" w:rsidRPr="00B90208" w14:paraId="777F215B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5FAB3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61FD879" wp14:editId="1EC07BF7">
                      <wp:extent cx="182880" cy="182880"/>
                      <wp:effectExtent l="0" t="0" r="26670" b="26670"/>
                      <wp:docPr id="341" name="Rectangle 34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26A10B" id="Rectangle 34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F4FAFDE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AC7D1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0739F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9607CAF" wp14:editId="659C2A20">
                      <wp:extent cx="182880" cy="182880"/>
                      <wp:effectExtent l="0" t="0" r="26670" b="26670"/>
                      <wp:docPr id="342" name="Rectangle 34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58204A" id="Rectangle 34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210544E" w14:textId="77777777" w:rsidR="005757B3" w:rsidRPr="00657E12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D408B8" w:rsidRPr="00B90208" w14:paraId="2FEB1C67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F84FC" w14:textId="77777777" w:rsidR="00D408B8" w:rsidRPr="007F07D4" w:rsidRDefault="00D408B8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30904B0" wp14:editId="7C059F76">
                      <wp:extent cx="182880" cy="182880"/>
                      <wp:effectExtent l="0" t="0" r="26670" b="26670"/>
                      <wp:docPr id="30" name="Rectangle 3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32A32" id="Rectangle 3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10DAB2A" w14:textId="77777777" w:rsidR="00D408B8" w:rsidRPr="00B90208" w:rsidRDefault="00D408B8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C2825" w14:textId="77777777" w:rsidR="00D408B8" w:rsidRPr="00034B91" w:rsidRDefault="00D408B8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D14FD" w14:textId="77777777" w:rsidR="00D408B8" w:rsidRPr="007F07D4" w:rsidRDefault="00D408B8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EC375AA" wp14:editId="2B85E814">
                      <wp:extent cx="182880" cy="182880"/>
                      <wp:effectExtent l="0" t="0" r="26670" b="26670"/>
                      <wp:docPr id="31" name="Rectangle 3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2EFC5B" id="Rectangle 3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C2B305C" w14:textId="77777777" w:rsidR="00D408B8" w:rsidRPr="00657E12" w:rsidRDefault="00D408B8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</w:tbl>
    <w:p w14:paraId="69AD733B" w14:textId="77777777" w:rsidR="00871137" w:rsidRDefault="00871137"/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5"/>
        <w:gridCol w:w="4965"/>
        <w:gridCol w:w="265"/>
        <w:gridCol w:w="90"/>
        <w:gridCol w:w="611"/>
        <w:gridCol w:w="4965"/>
        <w:gridCol w:w="9"/>
      </w:tblGrid>
      <w:tr w:rsidR="005757B3" w:rsidRPr="00A11D33" w14:paraId="7767E09D" w14:textId="77777777" w:rsidTr="00E03D06">
        <w:trPr>
          <w:trHeight w:val="576"/>
          <w:jc w:val="center"/>
        </w:trPr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9A24" w14:textId="77777777" w:rsidR="005757B3" w:rsidRPr="00A11D33" w:rsidRDefault="00000000" w:rsidP="00A11D33">
            <w:pPr>
              <w:pStyle w:val="TableHeader"/>
              <w:rPr>
                <w:rStyle w:val="Titlesorange"/>
              </w:rPr>
            </w:pPr>
            <w:sdt>
              <w:sdtPr>
                <w:rPr>
                  <w:rStyle w:val="Titlesorange"/>
                </w:rPr>
                <w:id w:val="442346293"/>
                <w:placeholder>
                  <w:docPart w:val="4C7626AEAA2042569A99984061DB05EA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Titlesorange"/>
                  </w:rPr>
                  <w:t>DECORATIONS</w:t>
                </w:r>
              </w:sdtContent>
            </w:sdt>
            <w:r w:rsidR="005757B3" w:rsidRPr="00A11D33">
              <w:rPr>
                <w:rStyle w:val="Titlesorange"/>
              </w:rPr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82CA6" w14:textId="77777777" w:rsidR="005757B3" w:rsidRPr="00A11D33" w:rsidRDefault="005757B3" w:rsidP="00A11D33">
            <w:pPr>
              <w:pStyle w:val="TableHeader"/>
              <w:rPr>
                <w:rStyle w:val="Titlesorange"/>
              </w:rPr>
            </w:pPr>
          </w:p>
        </w:tc>
        <w:tc>
          <w:tcPr>
            <w:tcW w:w="24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5A06A" w14:textId="77777777" w:rsidR="005757B3" w:rsidRPr="00A11D33" w:rsidRDefault="00000000" w:rsidP="00A11D33">
            <w:pPr>
              <w:pStyle w:val="TableHeader"/>
              <w:rPr>
                <w:rStyle w:val="Titlesorange"/>
              </w:rPr>
            </w:pPr>
            <w:sdt>
              <w:sdtPr>
                <w:rPr>
                  <w:rStyle w:val="Titlesorange"/>
                </w:rPr>
                <w:id w:val="1844969405"/>
                <w:placeholder>
                  <w:docPart w:val="0474ECDA7FF54A6ABF74E755098124EF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Titlesorange"/>
                  </w:rPr>
                  <w:t>SET UP</w:t>
                </w:r>
              </w:sdtContent>
            </w:sdt>
            <w:r w:rsidR="005757B3" w:rsidRPr="00A11D33">
              <w:rPr>
                <w:rStyle w:val="Titlesorange"/>
              </w:rPr>
              <w:t xml:space="preserve"> </w:t>
            </w:r>
          </w:p>
        </w:tc>
      </w:tr>
      <w:tr w:rsidR="005757B3" w:rsidRPr="00B90208" w14:paraId="690950E4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ECA1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B2521B4" wp14:editId="6A8AD972">
                      <wp:extent cx="182880" cy="182880"/>
                      <wp:effectExtent l="0" t="0" r="26670" b="26670"/>
                      <wp:docPr id="343" name="Rectangle 34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09930A" id="Rectangle 34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7522D798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5CCC4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D606E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BC4C932" wp14:editId="77677ABF">
                      <wp:extent cx="182880" cy="182880"/>
                      <wp:effectExtent l="0" t="0" r="26670" b="26670"/>
                      <wp:docPr id="344" name="Rectangle 34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243A7A" id="Rectangle 34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2DE94503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3326CD65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11BA3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7DCEDB1" wp14:editId="51978654">
                      <wp:extent cx="182880" cy="182880"/>
                      <wp:effectExtent l="0" t="0" r="26670" b="26670"/>
                      <wp:docPr id="345" name="Rectangle 34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47C8B5" id="Rectangle 34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7F3E09C3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97DF9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25DF3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D0914FD" wp14:editId="20770AE6">
                      <wp:extent cx="182880" cy="182880"/>
                      <wp:effectExtent l="0" t="0" r="26670" b="26670"/>
                      <wp:docPr id="346" name="Rectangle 34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D1C46C" id="Rectangle 34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0C4AF85D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2D7AB75F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6BB6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1E9DCFE" wp14:editId="53CFC208">
                      <wp:extent cx="182880" cy="182880"/>
                      <wp:effectExtent l="0" t="0" r="26670" b="26670"/>
                      <wp:docPr id="347" name="Rectangle 34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8393D0" id="Rectangle 34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5C0B2505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80D0E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9C91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4538ADD" wp14:editId="740337F1">
                      <wp:extent cx="182880" cy="182880"/>
                      <wp:effectExtent l="0" t="0" r="26670" b="26670"/>
                      <wp:docPr id="348" name="Rectangle 34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005B1E" id="Rectangle 34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53382F48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7F60D7EB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985A9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A861BD3" wp14:editId="45E6507C">
                      <wp:extent cx="182880" cy="182880"/>
                      <wp:effectExtent l="0" t="0" r="26670" b="26670"/>
                      <wp:docPr id="349" name="Rectangle 34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4AC52C" id="Rectangle 34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4EE98F8B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49797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882BB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FAA6EED" wp14:editId="386E57AF">
                      <wp:extent cx="182880" cy="182880"/>
                      <wp:effectExtent l="0" t="0" r="26670" b="26670"/>
                      <wp:docPr id="350" name="Rectangle 35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592585" id="Rectangle 35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0ABF19D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1AD12D3C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841F1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C26A964" wp14:editId="723D52D7">
                      <wp:extent cx="182880" cy="182880"/>
                      <wp:effectExtent l="0" t="0" r="26670" b="26670"/>
                      <wp:docPr id="351" name="Rectangle 35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3B5F6B" id="Rectangle 35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C167FDD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3F56F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B8D5A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5A00980" wp14:editId="57995608">
                      <wp:extent cx="182880" cy="182880"/>
                      <wp:effectExtent l="0" t="0" r="26670" b="26670"/>
                      <wp:docPr id="352" name="Rectangle 35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D5354F" id="Rectangle 35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D4A69FF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D408B8" w:rsidRPr="00B90208" w14:paraId="632BD02B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12937" w14:textId="77777777" w:rsidR="00D408B8" w:rsidRPr="007F07D4" w:rsidRDefault="00D408B8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0864547" wp14:editId="2A1C7C80">
                      <wp:extent cx="182880" cy="182880"/>
                      <wp:effectExtent l="0" t="0" r="26670" b="26670"/>
                      <wp:docPr id="32" name="Rectangle 3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A0F0D1" id="Rectangle 3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E571BB1" w14:textId="77777777" w:rsidR="00D408B8" w:rsidRPr="00B90208" w:rsidRDefault="00D408B8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0AE" w14:textId="77777777" w:rsidR="00D408B8" w:rsidRPr="00034B91" w:rsidRDefault="00D408B8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882B6" w14:textId="77777777" w:rsidR="00D408B8" w:rsidRPr="007F07D4" w:rsidRDefault="00D408B8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1E10DD3" wp14:editId="51DC0A87">
                      <wp:extent cx="182880" cy="182880"/>
                      <wp:effectExtent l="0" t="0" r="26670" b="26670"/>
                      <wp:docPr id="33" name="Rectangle 3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4A7476" id="Rectangle 3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B4B4F3F" w14:textId="77777777" w:rsidR="00D408B8" w:rsidRPr="00E03D06" w:rsidRDefault="00D408B8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</w:tbl>
    <w:p w14:paraId="22DDE8E0" w14:textId="77777777" w:rsidR="00871137" w:rsidRDefault="00871137"/>
    <w:tbl>
      <w:tblPr>
        <w:tblStyle w:val="TableGrid"/>
        <w:tblW w:w="4996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4"/>
        <w:gridCol w:w="4966"/>
        <w:gridCol w:w="355"/>
        <w:gridCol w:w="610"/>
        <w:gridCol w:w="4966"/>
      </w:tblGrid>
      <w:tr w:rsidR="005757B3" w:rsidRPr="00A11D33" w14:paraId="36F78B16" w14:textId="77777777" w:rsidTr="00871137">
        <w:trPr>
          <w:trHeight w:val="576"/>
          <w:jc w:val="center"/>
        </w:trPr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B9864" w14:textId="77777777" w:rsidR="005757B3" w:rsidRPr="00A11D33" w:rsidRDefault="00000000" w:rsidP="00A11D33">
            <w:pPr>
              <w:pStyle w:val="TableHeader"/>
              <w:rPr>
                <w:rStyle w:val="Titlesorange"/>
              </w:rPr>
            </w:pPr>
            <w:sdt>
              <w:sdtPr>
                <w:rPr>
                  <w:rStyle w:val="Titlesorange"/>
                </w:rPr>
                <w:id w:val="1611239238"/>
                <w:placeholder>
                  <w:docPart w:val="1B498E0A5BC24846AF6F97B3BB1E56FA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Titlesorange"/>
                  </w:rPr>
                  <w:t xml:space="preserve">ACTIVITIES </w:t>
                </w:r>
              </w:sdtContent>
            </w:sdt>
            <w:r w:rsidR="005757B3" w:rsidRPr="00A11D33">
              <w:rPr>
                <w:rStyle w:val="Titlesorange"/>
              </w:rPr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5204F4" w14:textId="77777777" w:rsidR="005757B3" w:rsidRPr="00A11D33" w:rsidRDefault="005757B3" w:rsidP="00A11D33">
            <w:pPr>
              <w:pStyle w:val="TableHeader"/>
              <w:rPr>
                <w:rStyle w:val="Titlesorange"/>
              </w:rPr>
            </w:pPr>
          </w:p>
        </w:tc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4C934" w14:textId="77777777" w:rsidR="005757B3" w:rsidRPr="00A11D33" w:rsidRDefault="00000000" w:rsidP="00A11D33">
            <w:pPr>
              <w:pStyle w:val="TableHeader"/>
              <w:rPr>
                <w:rStyle w:val="Titlesorange"/>
              </w:rPr>
            </w:pPr>
            <w:sdt>
              <w:sdtPr>
                <w:rPr>
                  <w:rStyle w:val="Titlesorange"/>
                </w:rPr>
                <w:id w:val="-1004118859"/>
                <w:placeholder>
                  <w:docPart w:val="4963C80BD0D042D083D7A5C1CA981A26"/>
                </w:placeholder>
                <w:showingPlcHdr/>
                <w15:appearance w15:val="hidden"/>
              </w:sdtPr>
              <w:sdtContent>
                <w:r w:rsidR="005757B3" w:rsidRPr="00A11D33">
                  <w:rPr>
                    <w:rStyle w:val="Titlesorange"/>
                  </w:rPr>
                  <w:t>CLEAN UP</w:t>
                </w:r>
              </w:sdtContent>
            </w:sdt>
            <w:r w:rsidR="005757B3" w:rsidRPr="00A11D33">
              <w:rPr>
                <w:rStyle w:val="Titlesorange"/>
              </w:rPr>
              <w:t xml:space="preserve"> </w:t>
            </w:r>
          </w:p>
        </w:tc>
      </w:tr>
      <w:tr w:rsidR="005757B3" w:rsidRPr="00B90208" w14:paraId="4030F63A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F9180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18CC3B3" wp14:editId="103C57A9">
                      <wp:extent cx="182880" cy="182880"/>
                      <wp:effectExtent l="0" t="0" r="26670" b="26670"/>
                      <wp:docPr id="353" name="Rectangle 35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B5B238" id="Rectangle 35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719DB26A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28152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80786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5FBB99F" wp14:editId="550CFC30">
                      <wp:extent cx="182880" cy="182880"/>
                      <wp:effectExtent l="0" t="0" r="26670" b="26670"/>
                      <wp:docPr id="354" name="Rectangle 35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BC4297" id="Rectangle 35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4E056643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25A69715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2D967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E33A390" wp14:editId="4E16BB41">
                      <wp:extent cx="182880" cy="182880"/>
                      <wp:effectExtent l="0" t="0" r="26670" b="26670"/>
                      <wp:docPr id="355" name="Rectangle 35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968AD0" id="Rectangle 35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383AFF16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8D173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7F62E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91A94D6" wp14:editId="6BCCC8FB">
                      <wp:extent cx="182880" cy="182880"/>
                      <wp:effectExtent l="0" t="0" r="26670" b="26670"/>
                      <wp:docPr id="356" name="Rectangle 35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58EBA4" id="Rectangle 35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4B5C0E8A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3231D6DA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EB708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A472CF6" wp14:editId="0794A2E0">
                      <wp:extent cx="182880" cy="182880"/>
                      <wp:effectExtent l="0" t="0" r="26670" b="26670"/>
                      <wp:docPr id="357" name="Rectangle 35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D119BF" id="Rectangle 35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00C05C71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706CF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D2709" w14:textId="77777777" w:rsidR="005757B3" w:rsidRPr="00353EA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C39261E" wp14:editId="67783652">
                      <wp:extent cx="182880" cy="182880"/>
                      <wp:effectExtent l="0" t="0" r="26670" b="26670"/>
                      <wp:docPr id="358" name="Rectangle 35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E0BA05" id="Rectangle 35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B8F4409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2B6E7877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C2AE8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9C8D783" wp14:editId="79006965">
                      <wp:extent cx="182880" cy="182880"/>
                      <wp:effectExtent l="0" t="0" r="26670" b="26670"/>
                      <wp:docPr id="359" name="Rectangle 35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D63080" id="Rectangle 35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16D6EB96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8A325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7B17D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FD8395C" wp14:editId="451D4707">
                      <wp:extent cx="182880" cy="182880"/>
                      <wp:effectExtent l="0" t="0" r="26670" b="26670"/>
                      <wp:docPr id="360" name="Rectangle 36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744FB0" id="Rectangle 36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4DA0C33A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5757B3" w:rsidRPr="00B90208" w14:paraId="5A9AD67D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3264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F3AB1C3" wp14:editId="59C22DA0">
                      <wp:extent cx="182880" cy="182880"/>
                      <wp:effectExtent l="0" t="0" r="26670" b="26670"/>
                      <wp:docPr id="361" name="Rectangle 36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9083EE" id="Rectangle 36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3069F2E8" w14:textId="77777777" w:rsidR="005757B3" w:rsidRPr="00B90208" w:rsidRDefault="005757B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87A2E" w14:textId="77777777" w:rsidR="005757B3" w:rsidRPr="00034B91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36FD" w14:textId="77777777" w:rsidR="005757B3" w:rsidRDefault="005757B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95D3E47" wp14:editId="592AD387">
                      <wp:extent cx="182880" cy="182880"/>
                      <wp:effectExtent l="0" t="0" r="26670" b="26670"/>
                      <wp:docPr id="362" name="Rectangle 36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122229" id="Rectangle 36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780E608C" w14:textId="77777777" w:rsidR="005757B3" w:rsidRPr="00E03D06" w:rsidRDefault="005757B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D408B8" w:rsidRPr="00B90208" w14:paraId="0B325258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6E87" w14:textId="77777777" w:rsidR="00D408B8" w:rsidRPr="007F07D4" w:rsidRDefault="00D408B8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B01C28D" wp14:editId="6D917343">
                      <wp:extent cx="182880" cy="182880"/>
                      <wp:effectExtent l="0" t="0" r="26670" b="26670"/>
                      <wp:docPr id="34" name="Rectangle 3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EDC445" id="Rectangle 3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4753E0D9" w14:textId="77777777" w:rsidR="00D408B8" w:rsidRPr="00B90208" w:rsidRDefault="00D408B8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BA53" w14:textId="77777777" w:rsidR="00D408B8" w:rsidRPr="00034B91" w:rsidRDefault="00D408B8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F11F" w14:textId="77777777" w:rsidR="00D408B8" w:rsidRPr="007F07D4" w:rsidRDefault="00D408B8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FFFBB96" wp14:editId="10CC5937">
                      <wp:extent cx="182880" cy="182880"/>
                      <wp:effectExtent l="0" t="0" r="26670" b="26670"/>
                      <wp:docPr id="35" name="Rectangle 3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43F800" id="Rectangle 3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" filled="f" strokecolor="#f08b21 [3208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3B140C8D" w14:textId="77777777" w:rsidR="00D408B8" w:rsidRPr="00E03D06" w:rsidRDefault="00D408B8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</w:tbl>
    <w:p w14:paraId="248DBAA2" w14:textId="77777777" w:rsidR="009F3692" w:rsidRDefault="009F3692" w:rsidP="009F3692">
      <w:pPr>
        <w:spacing w:after="0" w:line="256" w:lineRule="auto"/>
        <w:rPr>
          <w:rFonts w:ascii="Gill Sans Nova" w:eastAsia="Gill Sans Nova" w:hAnsi="Gill Sans Nova" w:cs="Times New Roman"/>
          <w:sz w:val="10"/>
          <w:szCs w:val="10"/>
        </w:rPr>
      </w:pPr>
    </w:p>
    <w:p w14:paraId="6C3DA952" w14:textId="77777777" w:rsidR="005757B3" w:rsidRDefault="005757B3" w:rsidP="009F3692">
      <w:pPr>
        <w:spacing w:after="0" w:line="256" w:lineRule="auto"/>
        <w:rPr>
          <w:rFonts w:ascii="Gill Sans Nova" w:eastAsia="Gill Sans Nova" w:hAnsi="Gill Sans Nova" w:cs="Times New Roman"/>
          <w:sz w:val="10"/>
          <w:szCs w:val="10"/>
        </w:rPr>
        <w:sectPr w:rsidR="005757B3" w:rsidSect="000304E9">
          <w:pgSz w:w="12240" w:h="15840"/>
          <w:pgMar w:top="360" w:right="360" w:bottom="360" w:left="360" w:header="720" w:footer="720" w:gutter="0"/>
          <w:cols w:space="720"/>
        </w:sectPr>
      </w:pPr>
    </w:p>
    <w:p w14:paraId="1495B224" w14:textId="77777777" w:rsidR="00835AD3" w:rsidRPr="00835AD3" w:rsidRDefault="00835AD3" w:rsidP="00835AD3">
      <w:pPr>
        <w:spacing w:after="0"/>
        <w:rPr>
          <w:sz w:val="10"/>
          <w:szCs w:val="10"/>
        </w:rPr>
      </w:pPr>
      <w:r w:rsidRPr="00835AD3">
        <w:rPr>
          <w:noProof/>
          <w:sz w:val="10"/>
          <w:szCs w:val="10"/>
        </w:rPr>
        <w:lastRenderedPageBreak/>
        <w:drawing>
          <wp:anchor distT="0" distB="0" distL="114300" distR="114300" simplePos="0" relativeHeight="251676672" behindDoc="1" locked="1" layoutInCell="1" allowOverlap="1" wp14:anchorId="0A873FDE" wp14:editId="01A9D390">
            <wp:simplePos x="0" y="0"/>
            <wp:positionH relativeFrom="margin">
              <wp:posOffset>-228600</wp:posOffset>
            </wp:positionH>
            <wp:positionV relativeFrom="paragraph">
              <wp:posOffset>-228600</wp:posOffset>
            </wp:positionV>
            <wp:extent cx="7762875" cy="2787015"/>
            <wp:effectExtent l="0" t="0" r="9525" b="0"/>
            <wp:wrapNone/>
            <wp:docPr id="363" name="Picture 36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FD297" w14:textId="77777777" w:rsidR="00835AD3" w:rsidRPr="000D1C53" w:rsidRDefault="00000000" w:rsidP="000D1C53">
      <w:pPr>
        <w:pStyle w:val="Title"/>
        <w:rPr>
          <w:rStyle w:val="Whitetext"/>
        </w:rPr>
      </w:pPr>
      <w:sdt>
        <w:sdtPr>
          <w:rPr>
            <w:color w:val="FFFFFF" w:themeColor="background1"/>
          </w:rPr>
          <w:id w:val="-13073812"/>
          <w:placeholder>
            <w:docPart w:val="6C97877A845442E2BB654A8D4A5751F7"/>
          </w:placeholder>
          <w:showingPlcHdr/>
          <w15:appearance w15:val="hidden"/>
        </w:sdtPr>
        <w:sdtEndPr>
          <w:rPr>
            <w:color w:val="73166D" w:themeColor="accent4"/>
          </w:rPr>
        </w:sdtEndPr>
        <w:sdtContent>
          <w:r w:rsidR="00835AD3" w:rsidRPr="000D1C53">
            <w:rPr>
              <w:rStyle w:val="Whitetext"/>
            </w:rPr>
            <w:t>DIWALI CHECKLIST</w:t>
          </w:r>
        </w:sdtContent>
      </w:sdt>
      <w:r w:rsidR="00835AD3" w:rsidRPr="000D1C53">
        <w:rPr>
          <w:rStyle w:val="Whitetext"/>
        </w:rPr>
        <w:t xml:space="preserve"> </w:t>
      </w:r>
    </w:p>
    <w:tbl>
      <w:tblPr>
        <w:tblStyle w:val="TableGrid3"/>
        <w:tblW w:w="11520" w:type="dxa"/>
        <w:jc w:val="center"/>
        <w:tblCellMar>
          <w:top w:w="86" w:type="dxa"/>
        </w:tblCellMar>
        <w:tblLook w:val="04A0" w:firstRow="1" w:lastRow="0" w:firstColumn="1" w:lastColumn="0" w:noHBand="0" w:noVBand="1"/>
      </w:tblPr>
      <w:tblGrid>
        <w:gridCol w:w="1826"/>
        <w:gridCol w:w="9694"/>
      </w:tblGrid>
      <w:tr w:rsidR="00835AD3" w:rsidRPr="00835AD3" w14:paraId="706003C3" w14:textId="77777777" w:rsidTr="00A1555B">
        <w:trPr>
          <w:trHeight w:val="72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EB796" w14:textId="77777777" w:rsidR="00835AD3" w:rsidRPr="00835AD3" w:rsidRDefault="00000000" w:rsidP="00835AD3">
            <w:pPr>
              <w:rPr>
                <w:rStyle w:val="Titleswhite"/>
              </w:rPr>
            </w:pPr>
            <w:sdt>
              <w:sdtPr>
                <w:rPr>
                  <w:rStyle w:val="Titleswhite"/>
                </w:rPr>
                <w:id w:val="-1140257379"/>
                <w:placeholder>
                  <w:docPart w:val="118CDC037CF94659BFEB3E18BCFECFE3"/>
                </w:placeholder>
                <w:showingPlcHdr/>
                <w15:appearance w15:val="hidden"/>
              </w:sdtPr>
              <w:sdtContent>
                <w:r w:rsidR="00835AD3" w:rsidRPr="00835AD3">
                  <w:rPr>
                    <w:rStyle w:val="Titleswhite"/>
                  </w:rPr>
                  <w:t>Venue:</w:t>
                </w:r>
              </w:sdtContent>
            </w:sdt>
            <w:r w:rsidR="00835AD3" w:rsidRPr="00835AD3">
              <w:rPr>
                <w:rStyle w:val="Titleswhite"/>
              </w:rPr>
              <w:t xml:space="preserve"> </w:t>
            </w:r>
          </w:p>
        </w:tc>
        <w:tc>
          <w:tcPr>
            <w:tcW w:w="969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bottom"/>
          </w:tcPr>
          <w:p w14:paraId="49F5A8F8" w14:textId="77777777" w:rsidR="00835AD3" w:rsidRPr="00835AD3" w:rsidRDefault="00835AD3" w:rsidP="00835AD3">
            <w:pPr>
              <w:rPr>
                <w:color w:val="FFFFFF" w:themeColor="background1"/>
                <w:spacing w:val="-10"/>
              </w:rPr>
            </w:pPr>
          </w:p>
        </w:tc>
      </w:tr>
      <w:tr w:rsidR="00E80107" w:rsidRPr="00835AD3" w14:paraId="33E1E90A" w14:textId="77777777" w:rsidTr="00837D0B">
        <w:trPr>
          <w:trHeight w:val="72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D4F98" w14:textId="77777777" w:rsidR="00E80107" w:rsidRPr="00835AD3" w:rsidRDefault="00000000" w:rsidP="00835AD3">
            <w:pPr>
              <w:rPr>
                <w:rStyle w:val="Titleswhite"/>
              </w:rPr>
            </w:pPr>
            <w:sdt>
              <w:sdtPr>
                <w:rPr>
                  <w:rStyle w:val="Titleswhite"/>
                </w:rPr>
                <w:id w:val="2032058528"/>
                <w:placeholder>
                  <w:docPart w:val="848C29761D75414783C3B2EF3A5A2790"/>
                </w:placeholder>
                <w:showingPlcHdr/>
                <w15:appearance w15:val="hidden"/>
              </w:sdtPr>
              <w:sdtContent>
                <w:r w:rsidR="00E80107" w:rsidRPr="00835AD3">
                  <w:rPr>
                    <w:rStyle w:val="Titleswhite"/>
                  </w:rPr>
                  <w:t>Date &amp; Time:</w:t>
                </w:r>
              </w:sdtContent>
            </w:sdt>
            <w:r w:rsidR="00E80107" w:rsidRPr="00835AD3">
              <w:rPr>
                <w:rStyle w:val="Titleswhite"/>
              </w:rPr>
              <w:t xml:space="preserve"> </w:t>
            </w:r>
          </w:p>
        </w:tc>
        <w:tc>
          <w:tcPr>
            <w:tcW w:w="969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bottom"/>
          </w:tcPr>
          <w:p w14:paraId="18634886" w14:textId="77777777" w:rsidR="00E80107" w:rsidRPr="00835AD3" w:rsidRDefault="00E80107" w:rsidP="00835AD3">
            <w:pPr>
              <w:rPr>
                <w:color w:val="FFFFFF" w:themeColor="background1"/>
                <w:spacing w:val="-10"/>
              </w:rPr>
            </w:pPr>
            <w:r w:rsidRPr="00835AD3">
              <w:rPr>
                <w:color w:val="FFFFFF" w:themeColor="background1"/>
                <w:spacing w:val="-10"/>
              </w:rPr>
              <w:t xml:space="preserve"> </w:t>
            </w:r>
          </w:p>
        </w:tc>
      </w:tr>
    </w:tbl>
    <w:p w14:paraId="7CB5EC7C" w14:textId="77777777" w:rsidR="00835AD3" w:rsidRPr="00E80107" w:rsidRDefault="00835AD3" w:rsidP="00835AD3">
      <w:pPr>
        <w:tabs>
          <w:tab w:val="left" w:pos="1956"/>
          <w:tab w:val="left" w:pos="3345"/>
          <w:tab w:val="center" w:pos="6033"/>
        </w:tabs>
        <w:spacing w:after="0"/>
        <w:rPr>
          <w:rFonts w:asciiTheme="majorHAnsi" w:hAnsiTheme="majorHAnsi"/>
          <w:sz w:val="56"/>
          <w:szCs w:val="56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6"/>
        <w:gridCol w:w="4961"/>
        <w:gridCol w:w="265"/>
        <w:gridCol w:w="90"/>
        <w:gridCol w:w="611"/>
        <w:gridCol w:w="4958"/>
        <w:gridCol w:w="9"/>
      </w:tblGrid>
      <w:tr w:rsidR="00835AD3" w:rsidRPr="00835AD3" w14:paraId="33AEA9DB" w14:textId="77777777" w:rsidTr="00E80107">
        <w:trPr>
          <w:trHeight w:val="576"/>
        </w:trPr>
        <w:tc>
          <w:tcPr>
            <w:tcW w:w="24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E58AA" w14:textId="77777777" w:rsidR="00835AD3" w:rsidRPr="00835AD3" w:rsidRDefault="00000000" w:rsidP="00A11D33">
            <w:pPr>
              <w:pStyle w:val="Titlespurple"/>
            </w:pPr>
            <w:sdt>
              <w:sdtPr>
                <w:id w:val="630437582"/>
                <w:placeholder>
                  <w:docPart w:val="74694D1A70F74DCB81371CF00DAC3344"/>
                </w:placeholder>
                <w:showingPlcHdr/>
                <w15:appearance w15:val="hidden"/>
              </w:sdtPr>
              <w:sdtContent>
                <w:r w:rsidR="00835AD3" w:rsidRPr="00835AD3">
                  <w:t>APPETIZERS &amp; SIDES</w:t>
                </w:r>
              </w:sdtContent>
            </w:sdt>
            <w:r w:rsidR="00835AD3" w:rsidRPr="00835AD3"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C6944" w14:textId="77777777" w:rsidR="00835AD3" w:rsidRPr="00835AD3" w:rsidRDefault="00835AD3" w:rsidP="00A11D33">
            <w:pPr>
              <w:pStyle w:val="Titlespurple"/>
            </w:pPr>
          </w:p>
        </w:tc>
        <w:tc>
          <w:tcPr>
            <w:tcW w:w="246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F4B0A" w14:textId="77777777" w:rsidR="00835AD3" w:rsidRPr="00835AD3" w:rsidRDefault="00000000" w:rsidP="00A11D33">
            <w:pPr>
              <w:pStyle w:val="Titlespurple"/>
            </w:pPr>
            <w:sdt>
              <w:sdtPr>
                <w:id w:val="1951656116"/>
                <w:placeholder>
                  <w:docPart w:val="DC69F97D36F9443896FF0AF312478861"/>
                </w:placeholder>
                <w:showingPlcHdr/>
                <w15:appearance w15:val="hidden"/>
              </w:sdtPr>
              <w:sdtContent>
                <w:r w:rsidR="00933D39">
                  <w:t>M</w:t>
                </w:r>
                <w:r w:rsidR="00835AD3" w:rsidRPr="00835AD3">
                  <w:t>AIN DISH</w:t>
                </w:r>
              </w:sdtContent>
            </w:sdt>
            <w:r w:rsidR="00835AD3" w:rsidRPr="00835AD3">
              <w:t xml:space="preserve"> </w:t>
            </w:r>
          </w:p>
        </w:tc>
      </w:tr>
      <w:tr w:rsidR="00835AD3" w14:paraId="416D5FE5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70DA0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B25D95B" wp14:editId="2610720C">
                      <wp:extent cx="182880" cy="182880"/>
                      <wp:effectExtent l="0" t="0" r="26670" b="26670"/>
                      <wp:docPr id="364" name="Rectangle 36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4DFF95" id="Rectangle 36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top w:val="nil"/>
              <w:left w:val="nil"/>
              <w:right w:val="nil"/>
            </w:tcBorders>
            <w:vAlign w:val="center"/>
          </w:tcPr>
          <w:p w14:paraId="5F928F83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4986D02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AA617" w14:textId="77777777" w:rsidR="00835AD3" w:rsidRPr="007F07D4" w:rsidRDefault="00835AD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FF3EA48" wp14:editId="2B6FC7A4">
                      <wp:extent cx="182880" cy="182880"/>
                      <wp:effectExtent l="0" t="0" r="26670" b="26670"/>
                      <wp:docPr id="365" name="Rectangle 36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4862F2" id="Rectangle 36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top w:val="nil"/>
              <w:left w:val="nil"/>
              <w:right w:val="nil"/>
            </w:tcBorders>
            <w:vAlign w:val="center"/>
          </w:tcPr>
          <w:p w14:paraId="65E29B51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835AD3" w14:paraId="00971703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BC7E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A4A9F3D" wp14:editId="1BCBDE00">
                      <wp:extent cx="182880" cy="182880"/>
                      <wp:effectExtent l="0" t="0" r="26670" b="26670"/>
                      <wp:docPr id="366" name="Rectangle 36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5921DF" id="Rectangle 36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7CC0019D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D0AEE0D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B590A" w14:textId="77777777" w:rsidR="00835AD3" w:rsidRPr="007F07D4" w:rsidRDefault="00835AD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7105CC5" wp14:editId="49C3E94D">
                      <wp:extent cx="182880" cy="182880"/>
                      <wp:effectExtent l="0" t="0" r="26670" b="26670"/>
                      <wp:docPr id="367" name="Rectangle 36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BC66B4" id="Rectangle 36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6673B942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835AD3" w14:paraId="4334E827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A6F22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BDA1300" wp14:editId="7817D3A5">
                      <wp:extent cx="182880" cy="182880"/>
                      <wp:effectExtent l="0" t="0" r="26670" b="26670"/>
                      <wp:docPr id="368" name="Rectangle 36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CC6D1" id="Rectangle 36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0B66492B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E119F14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0C5C4" w14:textId="77777777" w:rsidR="00835AD3" w:rsidRPr="007F07D4" w:rsidRDefault="00835AD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51F4977" wp14:editId="5C52430E">
                      <wp:extent cx="182880" cy="182880"/>
                      <wp:effectExtent l="0" t="0" r="26670" b="26670"/>
                      <wp:docPr id="369" name="Rectangle 36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2BB465" id="Rectangle 36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5F7FC1A6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835AD3" w14:paraId="10697DED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AFAC1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AE34E58" wp14:editId="5D417323">
                      <wp:extent cx="182880" cy="182880"/>
                      <wp:effectExtent l="0" t="0" r="26670" b="26670"/>
                      <wp:docPr id="370" name="Rectangle 37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7EDC0E" id="Rectangle 37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2332AF1B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A747559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6CFAC" w14:textId="77777777" w:rsidR="00835AD3" w:rsidRPr="007F07D4" w:rsidRDefault="00835AD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2EAF882" wp14:editId="7B4C5130">
                      <wp:extent cx="182880" cy="182880"/>
                      <wp:effectExtent l="0" t="0" r="26670" b="26670"/>
                      <wp:docPr id="371" name="Rectangle 37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787D8C" id="Rectangle 37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3619A206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835AD3" w14:paraId="487ABFCE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93FC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9D3A6F5" wp14:editId="07B8DD0C">
                      <wp:extent cx="182880" cy="182880"/>
                      <wp:effectExtent l="0" t="0" r="26670" b="26670"/>
                      <wp:docPr id="372" name="Rectangle 37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6E2AC2" id="Rectangle 37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right w:val="nil"/>
            </w:tcBorders>
            <w:vAlign w:val="center"/>
          </w:tcPr>
          <w:p w14:paraId="290A0ECD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1E6A9AA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79469" w14:textId="77777777" w:rsidR="00835AD3" w:rsidRPr="007F07D4" w:rsidRDefault="00835AD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A04D93E" wp14:editId="070F0F18">
                      <wp:extent cx="182880" cy="182880"/>
                      <wp:effectExtent l="0" t="0" r="26670" b="26670"/>
                      <wp:docPr id="373" name="Rectangle 37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594D31" id="Rectangle 37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right w:val="nil"/>
            </w:tcBorders>
            <w:vAlign w:val="center"/>
          </w:tcPr>
          <w:p w14:paraId="02D535BA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835AD3" w14:paraId="7E3B1531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D28F8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7C2D0F3" wp14:editId="37D6F430">
                      <wp:extent cx="182880" cy="182880"/>
                      <wp:effectExtent l="0" t="0" r="26670" b="26670"/>
                      <wp:docPr id="374" name="Rectangle 37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1C5476" id="Rectangle 37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1B98199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44AD7358" w14:textId="77777777" w:rsidR="00835AD3" w:rsidRPr="007F07D4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EC99E" w14:textId="77777777" w:rsidR="00835AD3" w:rsidRPr="007F07D4" w:rsidRDefault="00835AD3" w:rsidP="00871137">
            <w:pPr>
              <w:tabs>
                <w:tab w:val="left" w:pos="4771"/>
              </w:tabs>
              <w:spacing w:before="160" w:line="259" w:lineRule="auto"/>
              <w:rPr>
                <w:rFonts w:asciiTheme="majorHAnsi" w:hAnsiTheme="majorHAnsi"/>
                <w:noProof/>
                <w:color w:val="808080" w:themeColor="background1" w:themeShade="80"/>
                <w:sz w:val="2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C629D38" wp14:editId="7E3647A1">
                      <wp:extent cx="182880" cy="182880"/>
                      <wp:effectExtent l="0" t="0" r="26670" b="26670"/>
                      <wp:docPr id="375" name="Rectangle 37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E9937F" id="Rectangle 37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6F98A4B" w14:textId="77777777" w:rsidR="00835AD3" w:rsidRPr="00E80107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E80107" w14:paraId="093BA8A7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8F09D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366E6F9" wp14:editId="1DB79F1F">
                      <wp:extent cx="182880" cy="182880"/>
                      <wp:effectExtent l="0" t="0" r="26670" b="26670"/>
                      <wp:docPr id="38" name="Rectangle 3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1A589F" id="Rectangle 3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B237B98" w14:textId="77777777" w:rsidR="00E80107" w:rsidRPr="00E80107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957C6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33CD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86038BD" wp14:editId="0E6D6149">
                      <wp:extent cx="182880" cy="182880"/>
                      <wp:effectExtent l="0" t="0" r="26670" b="26670"/>
                      <wp:docPr id="36" name="Rectangle 3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7238BF" id="Rectangle 3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7051677" w14:textId="77777777" w:rsidR="00E80107" w:rsidRPr="00E80107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  <w:tr w:rsidR="00E80107" w14:paraId="73D745E4" w14:textId="77777777" w:rsidTr="00871137">
        <w:trPr>
          <w:gridAfter w:val="1"/>
          <w:wAfter w:w="4" w:type="pct"/>
          <w:trHeight w:val="576"/>
        </w:trPr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C4D7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539F0F5" wp14:editId="6ADDACC3">
                      <wp:extent cx="182880" cy="182880"/>
                      <wp:effectExtent l="0" t="0" r="26670" b="26670"/>
                      <wp:docPr id="39" name="Rectangle 3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C9F767" id="Rectangle 3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3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4A95275" w14:textId="77777777" w:rsidR="00E80107" w:rsidRPr="00E80107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D30FD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2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35A0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53992CD" wp14:editId="1CC193EC">
                      <wp:extent cx="182880" cy="182880"/>
                      <wp:effectExtent l="0" t="0" r="26670" b="26670"/>
                      <wp:docPr id="37" name="Rectangle 3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D0612B" id="Rectangle 3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2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15EFB30" w14:textId="77777777" w:rsidR="00E80107" w:rsidRPr="00E80107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4"/>
              </w:rPr>
            </w:pPr>
          </w:p>
        </w:tc>
      </w:tr>
    </w:tbl>
    <w:p w14:paraId="24A11EE3" w14:textId="77777777" w:rsidR="00835AD3" w:rsidRDefault="00835AD3" w:rsidP="00871137">
      <w:pPr>
        <w:rPr>
          <w:noProof/>
        </w:rPr>
      </w:pPr>
    </w:p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5"/>
        <w:gridCol w:w="4965"/>
        <w:gridCol w:w="265"/>
        <w:gridCol w:w="90"/>
        <w:gridCol w:w="611"/>
        <w:gridCol w:w="4965"/>
        <w:gridCol w:w="9"/>
      </w:tblGrid>
      <w:tr w:rsidR="00835AD3" w:rsidRPr="00835AD3" w14:paraId="204EE71A" w14:textId="77777777" w:rsidTr="00E80107">
        <w:trPr>
          <w:trHeight w:val="576"/>
          <w:jc w:val="center"/>
        </w:trPr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AA309" w14:textId="77777777" w:rsidR="00835AD3" w:rsidRPr="00835AD3" w:rsidRDefault="00000000" w:rsidP="00A11D33">
            <w:pPr>
              <w:pStyle w:val="Titlespurple"/>
            </w:pPr>
            <w:sdt>
              <w:sdtPr>
                <w:id w:val="-1698072772"/>
                <w:placeholder>
                  <w:docPart w:val="6861E80FFB8A49B79804A151617C39B8"/>
                </w:placeholder>
                <w:showingPlcHdr/>
                <w15:appearance w15:val="hidden"/>
              </w:sdtPr>
              <w:sdtContent>
                <w:r w:rsidR="00835AD3" w:rsidRPr="00835AD3">
                  <w:t>BEVERAGES</w:t>
                </w:r>
              </w:sdtContent>
            </w:sdt>
            <w:r w:rsidR="00835AD3" w:rsidRPr="00835AD3"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D6F6F" w14:textId="77777777" w:rsidR="00835AD3" w:rsidRPr="00835AD3" w:rsidRDefault="00835AD3" w:rsidP="00A11D33">
            <w:pPr>
              <w:pStyle w:val="Titlespurple"/>
            </w:pPr>
          </w:p>
        </w:tc>
        <w:tc>
          <w:tcPr>
            <w:tcW w:w="24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89CAA" w14:textId="77777777" w:rsidR="00835AD3" w:rsidRPr="00835AD3" w:rsidRDefault="00000000" w:rsidP="00A11D33">
            <w:pPr>
              <w:pStyle w:val="Titlespurple"/>
            </w:pPr>
            <w:sdt>
              <w:sdtPr>
                <w:id w:val="-1987778750"/>
                <w:placeholder>
                  <w:docPart w:val="7AB5A8A1FBD24713B883FCB1F62E2754"/>
                </w:placeholder>
                <w:showingPlcHdr/>
                <w15:appearance w15:val="hidden"/>
              </w:sdtPr>
              <w:sdtContent>
                <w:r w:rsidR="00835AD3" w:rsidRPr="00835AD3">
                  <w:t>DESSERTS</w:t>
                </w:r>
              </w:sdtContent>
            </w:sdt>
          </w:p>
        </w:tc>
      </w:tr>
      <w:tr w:rsidR="00835AD3" w:rsidRPr="00B90208" w14:paraId="54D417F5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4838D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9548938" wp14:editId="4B2103EF">
                      <wp:extent cx="182880" cy="182880"/>
                      <wp:effectExtent l="0" t="0" r="26670" b="26670"/>
                      <wp:docPr id="376" name="Rectangle 37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E53BD0" id="Rectangle 37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5E37670D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4BB9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A9E32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CA0B274" wp14:editId="4BEAE2AF">
                      <wp:extent cx="182880" cy="182880"/>
                      <wp:effectExtent l="0" t="0" r="26670" b="26670"/>
                      <wp:docPr id="377" name="Rectangle 37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BB6836" id="Rectangle 37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5573C186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0571D1E1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7E985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D07258D" wp14:editId="66383AC2">
                      <wp:extent cx="182880" cy="182880"/>
                      <wp:effectExtent l="0" t="0" r="26670" b="26670"/>
                      <wp:docPr id="378" name="Rectangle 37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17B0B8" id="Rectangle 37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FB67327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C5EDC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FE089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6330895" wp14:editId="3EDD0961">
                      <wp:extent cx="182880" cy="182880"/>
                      <wp:effectExtent l="0" t="0" r="26670" b="26670"/>
                      <wp:docPr id="379" name="Rectangle 37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BE8B30" id="Rectangle 37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9D5AD9B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432B3467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D4B8C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0BDB27E" wp14:editId="487566F6">
                      <wp:extent cx="182880" cy="182880"/>
                      <wp:effectExtent l="0" t="0" r="26670" b="26670"/>
                      <wp:docPr id="380" name="Rectangle 38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4EBBEF" id="Rectangle 38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19983D83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C839D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DA47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AFBC761" wp14:editId="081CB02E">
                      <wp:extent cx="182880" cy="182880"/>
                      <wp:effectExtent l="0" t="0" r="26670" b="26670"/>
                      <wp:docPr id="381" name="Rectangle 38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52670" id="Rectangle 38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64AFB121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06793DFF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1F18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F9F8351" wp14:editId="357D9384">
                      <wp:extent cx="182880" cy="182880"/>
                      <wp:effectExtent l="0" t="0" r="26670" b="26670"/>
                      <wp:docPr id="382" name="Rectangle 38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50D921" id="Rectangle 38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1363C718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9A26E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95770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D9107AB" wp14:editId="2FE0075C">
                      <wp:extent cx="182880" cy="182880"/>
                      <wp:effectExtent l="0" t="0" r="26670" b="26670"/>
                      <wp:docPr id="383" name="Rectangle 38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8EEDC3" id="Rectangle 38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67DC38BB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74986724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C0DDD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0871EE7" wp14:editId="1AB94C87">
                      <wp:extent cx="182880" cy="182880"/>
                      <wp:effectExtent l="0" t="0" r="26670" b="26670"/>
                      <wp:docPr id="384" name="Rectangle 38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4151FA" id="Rectangle 38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4BCDA43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E034B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54F9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1B98AE5" wp14:editId="56124157">
                      <wp:extent cx="182880" cy="182880"/>
                      <wp:effectExtent l="0" t="0" r="26670" b="26670"/>
                      <wp:docPr id="385" name="Rectangle 38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3319EC" id="Rectangle 38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nil"/>
              <w:right w:val="nil"/>
            </w:tcBorders>
            <w:vAlign w:val="center"/>
          </w:tcPr>
          <w:p w14:paraId="0845B0B3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E80107" w:rsidRPr="00B90208" w14:paraId="430762B3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BF0D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56191C1" wp14:editId="5B216936">
                      <wp:extent cx="182880" cy="182880"/>
                      <wp:effectExtent l="0" t="0" r="26670" b="26670"/>
                      <wp:docPr id="40" name="Rectangle 4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0E3391" id="Rectangle 4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1E309A7" w14:textId="77777777" w:rsidR="00E80107" w:rsidRPr="00B90208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5FA6C" w14:textId="77777777" w:rsidR="00E80107" w:rsidRPr="00034B91" w:rsidRDefault="00E8010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4E842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2BCE1D20" wp14:editId="1D402CAB">
                      <wp:extent cx="182880" cy="182880"/>
                      <wp:effectExtent l="0" t="0" r="26670" b="26670"/>
                      <wp:docPr id="41" name="Rectangle 4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992A8E" id="Rectangle 4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B9F22D1" w14:textId="77777777" w:rsidR="00E80107" w:rsidRPr="00657E12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E80107" w:rsidRPr="00B90208" w14:paraId="0125EFFA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23E67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1FE6002" wp14:editId="56B5F5EE">
                      <wp:extent cx="182880" cy="182880"/>
                      <wp:effectExtent l="0" t="0" r="26670" b="26670"/>
                      <wp:docPr id="42" name="Rectangle 4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9E8C9D" id="Rectangle 4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D00B2F0" w14:textId="77777777" w:rsidR="00E80107" w:rsidRPr="00B90208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5988" w14:textId="77777777" w:rsidR="00E80107" w:rsidRPr="00034B91" w:rsidRDefault="00E80107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0A706" w14:textId="77777777" w:rsidR="00E80107" w:rsidRPr="007F07D4" w:rsidRDefault="00E8010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DA8970F" wp14:editId="67B7EDFE">
                      <wp:extent cx="182880" cy="182880"/>
                      <wp:effectExtent l="0" t="0" r="26670" b="26670"/>
                      <wp:docPr id="43" name="Rectangle 4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4C6042" id="Rectangle 4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5D46B52" w14:textId="77777777" w:rsidR="00E80107" w:rsidRPr="00657E12" w:rsidRDefault="00E80107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</w:tbl>
    <w:p w14:paraId="2773EC5D" w14:textId="77777777" w:rsidR="00835AD3" w:rsidRDefault="00835AD3" w:rsidP="009F3692">
      <w:pPr>
        <w:spacing w:after="0" w:line="256" w:lineRule="auto"/>
        <w:rPr>
          <w:rFonts w:ascii="Gill Sans Nova" w:eastAsia="Gill Sans Nova" w:hAnsi="Gill Sans Nova" w:cs="Times New Roman"/>
          <w:sz w:val="10"/>
          <w:szCs w:val="10"/>
        </w:rPr>
      </w:pPr>
    </w:p>
    <w:p w14:paraId="253F7B83" w14:textId="77777777" w:rsidR="00871137" w:rsidRDefault="00871137" w:rsidP="009F3692">
      <w:pPr>
        <w:spacing w:after="0" w:line="256" w:lineRule="auto"/>
        <w:rPr>
          <w:rFonts w:ascii="Gill Sans Nova" w:eastAsia="Gill Sans Nova" w:hAnsi="Gill Sans Nova" w:cs="Times New Roman"/>
          <w:sz w:val="10"/>
          <w:szCs w:val="10"/>
        </w:rPr>
        <w:sectPr w:rsidR="00871137" w:rsidSect="000304E9">
          <w:pgSz w:w="12240" w:h="15840"/>
          <w:pgMar w:top="360" w:right="360" w:bottom="360" w:left="360" w:header="720" w:footer="720" w:gutter="0"/>
          <w:cols w:space="720"/>
        </w:sectPr>
      </w:pPr>
    </w:p>
    <w:p w14:paraId="0F7219C3" w14:textId="77777777" w:rsidR="00835AD3" w:rsidRPr="00835AD3" w:rsidRDefault="00835AD3" w:rsidP="00835AD3">
      <w:pPr>
        <w:spacing w:after="0"/>
        <w:rPr>
          <w:sz w:val="10"/>
          <w:szCs w:val="10"/>
        </w:rPr>
      </w:pPr>
      <w:r w:rsidRPr="00835AD3">
        <w:rPr>
          <w:rFonts w:asciiTheme="majorHAnsi" w:hAnsiTheme="majorHAnsi"/>
          <w:noProof/>
          <w:color w:val="BF045B" w:themeColor="accent3"/>
          <w:sz w:val="72"/>
          <w:szCs w:val="72"/>
        </w:rPr>
        <w:lastRenderedPageBreak/>
        <w:drawing>
          <wp:anchor distT="0" distB="0" distL="114300" distR="114300" simplePos="0" relativeHeight="251678720" behindDoc="1" locked="1" layoutInCell="1" allowOverlap="1" wp14:anchorId="1632176C" wp14:editId="1AB93E2A">
            <wp:simplePos x="0" y="0"/>
            <wp:positionH relativeFrom="margin">
              <wp:posOffset>-283210</wp:posOffset>
            </wp:positionH>
            <wp:positionV relativeFrom="paragraph">
              <wp:posOffset>-228600</wp:posOffset>
            </wp:positionV>
            <wp:extent cx="7882128" cy="950976"/>
            <wp:effectExtent l="0" t="0" r="5080" b="1905"/>
            <wp:wrapNone/>
            <wp:docPr id="386" name="Picture 38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12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2FC69" w14:textId="77777777" w:rsidR="00835AD3" w:rsidRPr="00835AD3" w:rsidRDefault="00835AD3" w:rsidP="00835AD3">
      <w:pPr>
        <w:spacing w:before="240" w:after="0"/>
        <w:jc w:val="center"/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-10"/>
          <w:kern w:val="28"/>
          <w:sz w:val="72"/>
          <w:szCs w:val="56"/>
        </w:rPr>
      </w:pPr>
    </w:p>
    <w:tbl>
      <w:tblPr>
        <w:tblStyle w:val="TableGrid"/>
        <w:tblW w:w="4996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4"/>
        <w:gridCol w:w="4966"/>
        <w:gridCol w:w="355"/>
        <w:gridCol w:w="610"/>
        <w:gridCol w:w="4966"/>
      </w:tblGrid>
      <w:tr w:rsidR="00835AD3" w:rsidRPr="00B90208" w14:paraId="59176E39" w14:textId="77777777" w:rsidTr="00871137">
        <w:trPr>
          <w:trHeight w:val="576"/>
          <w:jc w:val="center"/>
        </w:trPr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A0A92" w14:textId="77777777" w:rsidR="00835AD3" w:rsidRPr="00B90208" w:rsidRDefault="00000000" w:rsidP="00A11D33">
            <w:pPr>
              <w:pStyle w:val="Titlespurple"/>
            </w:pPr>
            <w:sdt>
              <w:sdtPr>
                <w:id w:val="474037555"/>
                <w:placeholder>
                  <w:docPart w:val="D6FD6360BE27436C92F672E165E8C9E5"/>
                </w:placeholder>
                <w:showingPlcHdr/>
                <w15:appearance w15:val="hidden"/>
              </w:sdtPr>
              <w:sdtContent>
                <w:r w:rsidR="00835AD3" w:rsidRPr="009F3692">
                  <w:t>SUPPLIES</w:t>
                </w:r>
              </w:sdtContent>
            </w:sdt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44AA2" w14:textId="77777777" w:rsidR="00835AD3" w:rsidRPr="00034B91" w:rsidRDefault="00835AD3" w:rsidP="00A11D33">
            <w:pPr>
              <w:pStyle w:val="Titlespurple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004DD" w14:textId="77777777" w:rsidR="00835AD3" w:rsidRPr="00F554E9" w:rsidRDefault="00000000" w:rsidP="00A11D33">
            <w:pPr>
              <w:pStyle w:val="Titlespurple"/>
            </w:pPr>
            <w:sdt>
              <w:sdtPr>
                <w:id w:val="349457932"/>
                <w:placeholder>
                  <w:docPart w:val="41649E7FA7CF49F4B23CDFE1680948AC"/>
                </w:placeholder>
                <w:showingPlcHdr/>
                <w15:appearance w15:val="hidden"/>
              </w:sdtPr>
              <w:sdtContent>
                <w:r w:rsidR="00835AD3" w:rsidRPr="00B939C6">
                  <w:t>GIFTS</w:t>
                </w:r>
              </w:sdtContent>
            </w:sdt>
            <w:r w:rsidR="00835AD3">
              <w:t xml:space="preserve"> </w:t>
            </w:r>
          </w:p>
        </w:tc>
      </w:tr>
      <w:tr w:rsidR="00835AD3" w:rsidRPr="00B90208" w14:paraId="7B6E55C9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C55AC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F928003" wp14:editId="4245DA1E">
                      <wp:extent cx="182880" cy="182880"/>
                      <wp:effectExtent l="0" t="0" r="26670" b="26670"/>
                      <wp:docPr id="387" name="Rectangle 38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449626" id="Rectangle 38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6F9FA6EF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41DFA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EE31A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CCD8160" wp14:editId="42E8F67F">
                      <wp:extent cx="182880" cy="182880"/>
                      <wp:effectExtent l="0" t="0" r="26670" b="26670"/>
                      <wp:docPr id="388" name="Rectangle 38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340F82" id="Rectangle 38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02AB29C6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3F857809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DFD73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E454FEF" wp14:editId="44186FF2">
                      <wp:extent cx="182880" cy="182880"/>
                      <wp:effectExtent l="0" t="0" r="26670" b="26670"/>
                      <wp:docPr id="389" name="Rectangle 38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923069" id="Rectangle 38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951183E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BD8D8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A9388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88B74F2" wp14:editId="1912668C">
                      <wp:extent cx="182880" cy="182880"/>
                      <wp:effectExtent l="0" t="0" r="26670" b="26670"/>
                      <wp:docPr id="390" name="Rectangle 39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F0B71B" id="Rectangle 39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17DACA09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16B0D626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AD705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1F4BB6F" wp14:editId="54C78277">
                      <wp:extent cx="182880" cy="182880"/>
                      <wp:effectExtent l="0" t="0" r="26670" b="26670"/>
                      <wp:docPr id="391" name="Rectangle 39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F29666" id="Rectangle 39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7DF7CE47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1768D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DC356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4E4F3DD" wp14:editId="5E6C1696">
                      <wp:extent cx="182880" cy="182880"/>
                      <wp:effectExtent l="0" t="0" r="26670" b="26670"/>
                      <wp:docPr id="392" name="Rectangle 39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D7C00" id="Rectangle 39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6DDB71FD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7433F89D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429BA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3AB6642" wp14:editId="117EF627">
                      <wp:extent cx="182880" cy="182880"/>
                      <wp:effectExtent l="0" t="0" r="26670" b="26670"/>
                      <wp:docPr id="393" name="Rectangle 39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73982" id="Rectangle 39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359187B5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FFB01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D1D72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EB5F987" wp14:editId="36329532">
                      <wp:extent cx="182880" cy="182880"/>
                      <wp:effectExtent l="0" t="0" r="26670" b="26670"/>
                      <wp:docPr id="394" name="Rectangle 39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B99238" id="Rectangle 39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3AFF6E37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835AD3" w:rsidRPr="00B90208" w14:paraId="505FE5B5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58790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D92813F" wp14:editId="08751ED0">
                      <wp:extent cx="182880" cy="182880"/>
                      <wp:effectExtent l="0" t="0" r="26670" b="26670"/>
                      <wp:docPr id="395" name="Rectangle 39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17D911" id="Rectangle 39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2BE61C7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9C730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B699C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02BCBA3" wp14:editId="7B2FD6EC">
                      <wp:extent cx="182880" cy="182880"/>
                      <wp:effectExtent l="0" t="0" r="26670" b="26670"/>
                      <wp:docPr id="396" name="Rectangle 39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707714" id="Rectangle 39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CAF691A" w14:textId="77777777" w:rsidR="00835AD3" w:rsidRPr="00657E12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  <w:tr w:rsidR="00A778DE" w:rsidRPr="00B90208" w14:paraId="5722E64F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C33BD" w14:textId="77777777" w:rsidR="00A778DE" w:rsidRPr="007F07D4" w:rsidRDefault="00A778DE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5550A1A" wp14:editId="5A7176B6">
                      <wp:extent cx="182880" cy="182880"/>
                      <wp:effectExtent l="0" t="0" r="26670" b="26670"/>
                      <wp:docPr id="44" name="Rectangle 4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96619B" id="Rectangle 4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B598B1D" w14:textId="77777777" w:rsidR="00A778DE" w:rsidRPr="00B90208" w:rsidRDefault="00A778DE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AACE1" w14:textId="77777777" w:rsidR="00A778DE" w:rsidRPr="00034B91" w:rsidRDefault="00A778DE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7094E" w14:textId="77777777" w:rsidR="00A778DE" w:rsidRPr="007F07D4" w:rsidRDefault="00A778DE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DE41A47" wp14:editId="42D100CA">
                      <wp:extent cx="182880" cy="182880"/>
                      <wp:effectExtent l="0" t="0" r="26670" b="26670"/>
                      <wp:docPr id="45" name="Rectangle 4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602E11" id="Rectangle 4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3FCDFCF" w14:textId="77777777" w:rsidR="00A778DE" w:rsidRPr="00657E12" w:rsidRDefault="00A778DE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</w:tr>
    </w:tbl>
    <w:p w14:paraId="70EA43EE" w14:textId="77777777" w:rsidR="00871137" w:rsidRDefault="00871137"/>
    <w:tbl>
      <w:tblPr>
        <w:tblStyle w:val="TableGrid"/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5"/>
        <w:gridCol w:w="4965"/>
        <w:gridCol w:w="265"/>
        <w:gridCol w:w="90"/>
        <w:gridCol w:w="611"/>
        <w:gridCol w:w="4965"/>
        <w:gridCol w:w="9"/>
      </w:tblGrid>
      <w:tr w:rsidR="00835AD3" w:rsidRPr="00034B91" w14:paraId="4EC449B6" w14:textId="77777777" w:rsidTr="005820A5">
        <w:trPr>
          <w:trHeight w:val="576"/>
          <w:jc w:val="center"/>
        </w:trPr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CFC7E" w14:textId="77777777" w:rsidR="00835AD3" w:rsidRPr="00034B91" w:rsidRDefault="00000000" w:rsidP="00A11D33">
            <w:pPr>
              <w:pStyle w:val="Titlespurple"/>
            </w:pPr>
            <w:sdt>
              <w:sdtPr>
                <w:id w:val="2125496950"/>
                <w:placeholder>
                  <w:docPart w:val="F49F7E4D3B9D4253A0CAAE12096A0F22"/>
                </w:placeholder>
                <w:showingPlcHdr/>
                <w15:appearance w15:val="hidden"/>
              </w:sdtPr>
              <w:sdtContent>
                <w:r w:rsidR="00835AD3" w:rsidRPr="00F554E9">
                  <w:t>DECORATIONS</w:t>
                </w:r>
              </w:sdtContent>
            </w:sdt>
            <w:r w:rsidR="00835AD3">
              <w:t xml:space="preserve"> 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F5181" w14:textId="77777777" w:rsidR="00835AD3" w:rsidRPr="00034B91" w:rsidRDefault="00835AD3" w:rsidP="00A11D33">
            <w:pPr>
              <w:pStyle w:val="Titlespurple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4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D692A2" w14:textId="77777777" w:rsidR="00835AD3" w:rsidRPr="00F554E9" w:rsidRDefault="00000000" w:rsidP="00A11D33">
            <w:pPr>
              <w:pStyle w:val="Titlespurple"/>
            </w:pPr>
            <w:sdt>
              <w:sdtPr>
                <w:id w:val="1424991272"/>
                <w:placeholder>
                  <w:docPart w:val="847DD3205E074C8E8FC1C573C9B2FB12"/>
                </w:placeholder>
                <w:showingPlcHdr/>
                <w15:appearance w15:val="hidden"/>
              </w:sdtPr>
              <w:sdtContent>
                <w:r w:rsidR="00835AD3" w:rsidRPr="00B939C6">
                  <w:t>SET UP</w:t>
                </w:r>
              </w:sdtContent>
            </w:sdt>
            <w:r w:rsidR="00835AD3" w:rsidRPr="00F554E9">
              <w:t xml:space="preserve"> </w:t>
            </w:r>
          </w:p>
        </w:tc>
      </w:tr>
      <w:tr w:rsidR="00835AD3" w:rsidRPr="00B90208" w14:paraId="4D950662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CA481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7182DE8" wp14:editId="25A60608">
                      <wp:extent cx="182880" cy="182880"/>
                      <wp:effectExtent l="0" t="0" r="26670" b="26670"/>
                      <wp:docPr id="397" name="Rectangle 39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620CEE" id="Rectangle 39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264FDD74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F76E4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0FB2B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D423832" wp14:editId="2072C775">
                      <wp:extent cx="182880" cy="182880"/>
                      <wp:effectExtent l="0" t="0" r="26670" b="26670"/>
                      <wp:docPr id="398" name="Rectangle 39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3B44BA" id="Rectangle 39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top w:val="nil"/>
              <w:left w:val="nil"/>
              <w:right w:val="nil"/>
            </w:tcBorders>
            <w:vAlign w:val="center"/>
          </w:tcPr>
          <w:p w14:paraId="69A08180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28EF6B9F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2B33E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E5A9F8E" wp14:editId="25A7F270">
                      <wp:extent cx="182880" cy="182880"/>
                      <wp:effectExtent l="0" t="0" r="26670" b="26670"/>
                      <wp:docPr id="399" name="Rectangle 39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135E7A" id="Rectangle 39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734342F6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CD7B7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C8D87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70C833C" wp14:editId="761378C0">
                      <wp:extent cx="182880" cy="182880"/>
                      <wp:effectExtent l="0" t="0" r="26670" b="26670"/>
                      <wp:docPr id="400" name="Rectangle 40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3E072D" id="Rectangle 40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38EE4C3C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3F2C72A3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073BB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40C436D" wp14:editId="4583992B">
                      <wp:extent cx="182880" cy="182880"/>
                      <wp:effectExtent l="0" t="0" r="26670" b="26670"/>
                      <wp:docPr id="401" name="Rectangle 40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D693C7" id="Rectangle 40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20646C8E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55016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E474B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497E807" wp14:editId="32AD337A">
                      <wp:extent cx="182880" cy="182880"/>
                      <wp:effectExtent l="0" t="0" r="26670" b="26670"/>
                      <wp:docPr id="402" name="Rectangle 40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28B1D0" id="Rectangle 40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5501BFEB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3336E82B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B002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99CAE7B" wp14:editId="4ADE7262">
                      <wp:extent cx="182880" cy="182880"/>
                      <wp:effectExtent l="0" t="0" r="26670" b="26670"/>
                      <wp:docPr id="403" name="Rectangle 40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C3E27D" id="Rectangle 40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780AF991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51C65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F3E1C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2D7014D" wp14:editId="1D59CFCD">
                      <wp:extent cx="182880" cy="182880"/>
                      <wp:effectExtent l="0" t="0" r="26670" b="26670"/>
                      <wp:docPr id="404" name="Rectangle 40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7F1E7" id="Rectangle 40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right w:val="nil"/>
            </w:tcBorders>
            <w:vAlign w:val="center"/>
          </w:tcPr>
          <w:p w14:paraId="412E95D5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0273679B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580A7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1985A35F" wp14:editId="36D93A52">
                      <wp:extent cx="182880" cy="182880"/>
                      <wp:effectExtent l="0" t="0" r="26670" b="26670"/>
                      <wp:docPr id="405" name="Rectangle 40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A4752A" id="Rectangle 40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2D56800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39FF7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CAA02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69F2837" wp14:editId="62D6AA4F">
                      <wp:extent cx="182880" cy="182880"/>
                      <wp:effectExtent l="0" t="0" r="26670" b="26670"/>
                      <wp:docPr id="406" name="Rectangle 40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92A00F" id="Rectangle 40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4B3027E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A778DE" w:rsidRPr="00B90208" w14:paraId="7B98C5E3" w14:textId="77777777" w:rsidTr="00871137">
        <w:trPr>
          <w:gridAfter w:val="1"/>
          <w:wAfter w:w="4" w:type="pct"/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A51E5" w14:textId="77777777" w:rsidR="00A778DE" w:rsidRPr="007F07D4" w:rsidRDefault="00A778DE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0507ADB" wp14:editId="0A85FB74">
                      <wp:extent cx="182880" cy="182880"/>
                      <wp:effectExtent l="0" t="0" r="26670" b="26670"/>
                      <wp:docPr id="46" name="Rectangle 4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273334" id="Rectangle 4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4047497" w14:textId="77777777" w:rsidR="00A778DE" w:rsidRPr="00B90208" w:rsidRDefault="00A778DE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B0C0" w14:textId="77777777" w:rsidR="00A778DE" w:rsidRPr="00034B91" w:rsidRDefault="00A778DE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EA52A" w14:textId="77777777" w:rsidR="00A778DE" w:rsidRPr="007F07D4" w:rsidRDefault="00A778DE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10C4717" wp14:editId="5F100ECD">
                      <wp:extent cx="182880" cy="182880"/>
                      <wp:effectExtent l="0" t="0" r="26670" b="26670"/>
                      <wp:docPr id="47" name="Rectangle 4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9AE8DA" id="Rectangle 4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5" w:type="pct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613405C" w14:textId="77777777" w:rsidR="00A778DE" w:rsidRPr="00457497" w:rsidRDefault="00A778DE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</w:tbl>
    <w:p w14:paraId="2EEC85B5" w14:textId="77777777" w:rsidR="00871137" w:rsidRDefault="00871137"/>
    <w:tbl>
      <w:tblPr>
        <w:tblStyle w:val="TableGrid"/>
        <w:tblW w:w="4996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4"/>
        <w:gridCol w:w="4966"/>
        <w:gridCol w:w="355"/>
        <w:gridCol w:w="610"/>
        <w:gridCol w:w="4966"/>
      </w:tblGrid>
      <w:tr w:rsidR="00835AD3" w:rsidRPr="00835AD3" w14:paraId="3557BB1D" w14:textId="77777777" w:rsidTr="00871137">
        <w:trPr>
          <w:trHeight w:val="576"/>
          <w:jc w:val="center"/>
        </w:trPr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24E7D" w14:textId="77777777" w:rsidR="00835AD3" w:rsidRPr="00835AD3" w:rsidRDefault="00000000" w:rsidP="00A11D33">
            <w:pPr>
              <w:pStyle w:val="Titlespurple"/>
            </w:pPr>
            <w:sdt>
              <w:sdtPr>
                <w:id w:val="14050395"/>
                <w:placeholder>
                  <w:docPart w:val="EF7374BFDE9349CFA438DF53D7008D75"/>
                </w:placeholder>
                <w:showingPlcHdr/>
                <w15:appearance w15:val="hidden"/>
              </w:sdtPr>
              <w:sdtContent>
                <w:r w:rsidR="00835AD3" w:rsidRPr="00835AD3">
                  <w:t xml:space="preserve">ACTIVITIES </w:t>
                </w:r>
              </w:sdtContent>
            </w:sdt>
            <w:r w:rsidR="00835AD3" w:rsidRPr="00835AD3">
              <w:t xml:space="preserve"> 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9F42B" w14:textId="77777777" w:rsidR="00835AD3" w:rsidRPr="00835AD3" w:rsidRDefault="00835AD3" w:rsidP="00A11D33">
            <w:pPr>
              <w:pStyle w:val="Titlespurple"/>
            </w:pPr>
          </w:p>
        </w:tc>
        <w:tc>
          <w:tcPr>
            <w:tcW w:w="2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8D889" w14:textId="77777777" w:rsidR="00835AD3" w:rsidRPr="00835AD3" w:rsidRDefault="00000000" w:rsidP="00A11D33">
            <w:pPr>
              <w:pStyle w:val="Titlespurple"/>
            </w:pPr>
            <w:sdt>
              <w:sdtPr>
                <w:id w:val="1286922064"/>
                <w:placeholder>
                  <w:docPart w:val="28C7351E266142669496356EEFA12C45"/>
                </w:placeholder>
                <w:showingPlcHdr/>
                <w15:appearance w15:val="hidden"/>
              </w:sdtPr>
              <w:sdtContent>
                <w:r w:rsidR="00835AD3" w:rsidRPr="00835AD3">
                  <w:rPr>
                    <w:rStyle w:val="PlaceholderText"/>
                    <w:color w:val="73166D" w:themeColor="accent4"/>
                  </w:rPr>
                  <w:t>CLEAN UP</w:t>
                </w:r>
              </w:sdtContent>
            </w:sdt>
            <w:r w:rsidR="00835AD3" w:rsidRPr="00835AD3">
              <w:t xml:space="preserve"> </w:t>
            </w:r>
          </w:p>
        </w:tc>
      </w:tr>
      <w:tr w:rsidR="00835AD3" w:rsidRPr="00B90208" w14:paraId="30B865EC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21BFC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614B953" wp14:editId="64165960">
                      <wp:extent cx="182880" cy="182880"/>
                      <wp:effectExtent l="0" t="0" r="26670" b="26670"/>
                      <wp:docPr id="407" name="Rectangle 407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67EA4B" id="Rectangle 407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28E83ADC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6D91F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46AE2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486FA8DE" wp14:editId="7EAE2330">
                      <wp:extent cx="182880" cy="182880"/>
                      <wp:effectExtent l="0" t="0" r="26670" b="26670"/>
                      <wp:docPr id="408" name="Rectangle 40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F69974" id="Rectangle 40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top w:val="nil"/>
              <w:left w:val="nil"/>
              <w:right w:val="nil"/>
            </w:tcBorders>
            <w:vAlign w:val="center"/>
          </w:tcPr>
          <w:p w14:paraId="306513E1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2D84283E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AD7A4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988E0C5" wp14:editId="1323DAFB">
                      <wp:extent cx="182880" cy="182880"/>
                      <wp:effectExtent l="0" t="0" r="26670" b="26670"/>
                      <wp:docPr id="409" name="Rectangle 40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14BF95" id="Rectangle 40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5F9F7E4D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D3402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0D0A5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1949AEF" wp14:editId="1D08B52B">
                      <wp:extent cx="182880" cy="182880"/>
                      <wp:effectExtent l="0" t="0" r="26670" b="26670"/>
                      <wp:docPr id="410" name="Rectangle 410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6853E9" id="Rectangle 410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0DD13252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5403DFE5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8BB2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21AED23" wp14:editId="0E08529A">
                      <wp:extent cx="182880" cy="182880"/>
                      <wp:effectExtent l="0" t="0" r="26670" b="26670"/>
                      <wp:docPr id="411" name="Rectangle 411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3D3B2A" id="Rectangle 411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5CE3F5D7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B3291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FA903" w14:textId="77777777" w:rsidR="00835AD3" w:rsidRPr="00353EA6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808080" w:themeColor="background1" w:themeShade="80"/>
                <w:sz w:val="32"/>
                <w:szCs w:val="32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70558D39" wp14:editId="1D17B527">
                      <wp:extent cx="182880" cy="182880"/>
                      <wp:effectExtent l="0" t="0" r="26670" b="26670"/>
                      <wp:docPr id="412" name="Rectangle 412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CFBD88" id="Rectangle 412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EF3A4BE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62151534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129FC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18D4CF2" wp14:editId="14CDA719">
                      <wp:extent cx="182880" cy="182880"/>
                      <wp:effectExtent l="0" t="0" r="26670" b="26670"/>
                      <wp:docPr id="413" name="Rectangle 413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9E96AF" id="Rectangle 413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2EA48190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B430E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876CE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309032FD" wp14:editId="2700E3A3">
                      <wp:extent cx="182880" cy="182880"/>
                      <wp:effectExtent l="0" t="0" r="26670" b="26670"/>
                      <wp:docPr id="414" name="Rectangle 414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1753B2" id="Rectangle 414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3C92AD74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835AD3" w:rsidRPr="00B90208" w14:paraId="3C934539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B5277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829A1E1" wp14:editId="20342163">
                      <wp:extent cx="182880" cy="182880"/>
                      <wp:effectExtent l="0" t="0" r="26670" b="26670"/>
                      <wp:docPr id="415" name="Rectangle 415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5D05B6" id="Rectangle 415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41F7929F" w14:textId="77777777" w:rsidR="00835AD3" w:rsidRPr="00B90208" w:rsidRDefault="00835AD3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AD1C" w14:textId="77777777" w:rsidR="00835AD3" w:rsidRPr="00034B91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DF2B8" w14:textId="77777777" w:rsidR="00835AD3" w:rsidRDefault="00835AD3" w:rsidP="00871137">
            <w:pPr>
              <w:tabs>
                <w:tab w:val="left" w:pos="4771"/>
              </w:tabs>
              <w:spacing w:before="160"/>
              <w:rPr>
                <w:color w:val="808080" w:themeColor="background1" w:themeShade="80"/>
                <w:sz w:val="40"/>
                <w:szCs w:val="40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0AF194FB" wp14:editId="70ED15A1">
                      <wp:extent cx="182880" cy="182880"/>
                      <wp:effectExtent l="0" t="0" r="26670" b="26670"/>
                      <wp:docPr id="416" name="Rectangle 416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148459" id="Rectangle 416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7D157E17" w14:textId="77777777" w:rsidR="00835AD3" w:rsidRPr="00457497" w:rsidRDefault="00835AD3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  <w:tr w:rsidR="00A778DE" w:rsidRPr="00B90208" w14:paraId="51BE38CB" w14:textId="77777777" w:rsidTr="00871137">
        <w:trPr>
          <w:trHeight w:val="576"/>
          <w:jc w:val="center"/>
        </w:trPr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361C3" w14:textId="77777777" w:rsidR="00A778DE" w:rsidRPr="007F07D4" w:rsidRDefault="0045749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5263C762" wp14:editId="58E4EB38">
                      <wp:extent cx="182880" cy="182880"/>
                      <wp:effectExtent l="0" t="0" r="26670" b="26670"/>
                      <wp:docPr id="48" name="Rectangle 48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11F2B4" id="Rectangle 48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605A6FAC" w14:textId="77777777" w:rsidR="00A778DE" w:rsidRPr="00B90208" w:rsidRDefault="00A778DE" w:rsidP="00871137">
            <w:pPr>
              <w:tabs>
                <w:tab w:val="left" w:pos="4771"/>
              </w:tabs>
              <w:spacing w:before="160"/>
              <w:rPr>
                <w:noProof/>
                <w:color w:val="000000" w:themeColor="text1"/>
                <w:szCs w:val="28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00D0" w14:textId="77777777" w:rsidR="00A778DE" w:rsidRPr="00034B91" w:rsidRDefault="00A778DE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BF045B" w:themeColor="accent3"/>
                <w:sz w:val="32"/>
                <w:szCs w:val="32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AF18B" w14:textId="77777777" w:rsidR="00A778DE" w:rsidRPr="007F07D4" w:rsidRDefault="00457497" w:rsidP="00871137">
            <w:pPr>
              <w:tabs>
                <w:tab w:val="left" w:pos="4771"/>
              </w:tabs>
              <w:spacing w:before="160"/>
              <w:rPr>
                <w:noProof/>
                <w:sz w:val="22"/>
                <w:lang w:eastAsia="en-AU"/>
              </w:rPr>
            </w:pPr>
            <w:r w:rsidRPr="007F07D4">
              <w:rPr>
                <w:noProof/>
                <w:sz w:val="22"/>
                <w:lang w:eastAsia="en-AU"/>
              </w:rPr>
              <mc:AlternateContent>
                <mc:Choice Requires="wps">
                  <w:drawing>
                    <wp:inline distT="0" distB="0" distL="0" distR="0" wp14:anchorId="61209D68" wp14:editId="3B43855C">
                      <wp:extent cx="182880" cy="182880"/>
                      <wp:effectExtent l="0" t="0" r="26670" b="26670"/>
                      <wp:docPr id="49" name="Rectangle 49" title="Check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9823A0" id="Rectangle 49" o:spid="_x0000_s1026" alt="Title: Checkbox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" filled="f" strokecolor="#73166d [3207]" strokeweight="1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57" w:type="pct"/>
            <w:tcBorders>
              <w:left w:val="nil"/>
              <w:right w:val="nil"/>
            </w:tcBorders>
            <w:vAlign w:val="center"/>
          </w:tcPr>
          <w:p w14:paraId="7771545C" w14:textId="77777777" w:rsidR="00A778DE" w:rsidRPr="00457497" w:rsidRDefault="00A778DE" w:rsidP="00871137">
            <w:pPr>
              <w:tabs>
                <w:tab w:val="left" w:pos="4771"/>
              </w:tabs>
              <w:spacing w:before="160"/>
              <w:rPr>
                <w:rFonts w:asciiTheme="majorHAnsi" w:hAnsiTheme="majorHAnsi"/>
                <w:noProof/>
                <w:color w:val="000000" w:themeColor="text1"/>
                <w:szCs w:val="24"/>
              </w:rPr>
            </w:pPr>
          </w:p>
        </w:tc>
      </w:tr>
    </w:tbl>
    <w:p w14:paraId="0995A8D4" w14:textId="77777777" w:rsidR="00835AD3" w:rsidRPr="009F3692" w:rsidRDefault="00835AD3" w:rsidP="009F3692">
      <w:pPr>
        <w:spacing w:after="0" w:line="256" w:lineRule="auto"/>
        <w:rPr>
          <w:rFonts w:ascii="Gill Sans Nova" w:eastAsia="Gill Sans Nova" w:hAnsi="Gill Sans Nova" w:cs="Times New Roman"/>
          <w:sz w:val="10"/>
          <w:szCs w:val="10"/>
        </w:rPr>
      </w:pPr>
    </w:p>
    <w:sectPr w:rsidR="00835AD3" w:rsidRPr="009F3692" w:rsidSect="000304E9"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67D44" w14:textId="77777777" w:rsidR="000304E9" w:rsidRDefault="000304E9" w:rsidP="00096015">
      <w:pPr>
        <w:spacing w:after="0" w:line="240" w:lineRule="auto"/>
      </w:pPr>
      <w:r>
        <w:separator/>
      </w:r>
    </w:p>
  </w:endnote>
  <w:endnote w:type="continuationSeparator" w:id="0">
    <w:p w14:paraId="1741A112" w14:textId="77777777" w:rsidR="000304E9" w:rsidRDefault="000304E9" w:rsidP="0009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332B" w14:textId="77777777" w:rsidR="000304E9" w:rsidRDefault="000304E9" w:rsidP="00096015">
      <w:pPr>
        <w:spacing w:after="0" w:line="240" w:lineRule="auto"/>
      </w:pPr>
      <w:r>
        <w:separator/>
      </w:r>
    </w:p>
  </w:footnote>
  <w:footnote w:type="continuationSeparator" w:id="0">
    <w:p w14:paraId="2850E459" w14:textId="77777777" w:rsidR="000304E9" w:rsidRDefault="000304E9" w:rsidP="0009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B"/>
    <w:rsid w:val="000304E9"/>
    <w:rsid w:val="00034B91"/>
    <w:rsid w:val="000654E6"/>
    <w:rsid w:val="00096015"/>
    <w:rsid w:val="0009765B"/>
    <w:rsid w:val="000B6A7F"/>
    <w:rsid w:val="000C4411"/>
    <w:rsid w:val="000C7BD0"/>
    <w:rsid w:val="000D1C53"/>
    <w:rsid w:val="000F53EF"/>
    <w:rsid w:val="000F6320"/>
    <w:rsid w:val="00127D3E"/>
    <w:rsid w:val="00132278"/>
    <w:rsid w:val="00151A3C"/>
    <w:rsid w:val="00153B5E"/>
    <w:rsid w:val="0016443A"/>
    <w:rsid w:val="001C6185"/>
    <w:rsid w:val="001E0642"/>
    <w:rsid w:val="001F089D"/>
    <w:rsid w:val="001F7FEF"/>
    <w:rsid w:val="00211A2B"/>
    <w:rsid w:val="00225508"/>
    <w:rsid w:val="00255350"/>
    <w:rsid w:val="00260BE3"/>
    <w:rsid w:val="00262B45"/>
    <w:rsid w:val="002826C1"/>
    <w:rsid w:val="00287F4B"/>
    <w:rsid w:val="002912F1"/>
    <w:rsid w:val="00295169"/>
    <w:rsid w:val="002E4B12"/>
    <w:rsid w:val="002E67AE"/>
    <w:rsid w:val="002F4B6D"/>
    <w:rsid w:val="00321199"/>
    <w:rsid w:val="00335315"/>
    <w:rsid w:val="003457DF"/>
    <w:rsid w:val="003508A0"/>
    <w:rsid w:val="00353EA6"/>
    <w:rsid w:val="0036011B"/>
    <w:rsid w:val="003645EE"/>
    <w:rsid w:val="00370D1E"/>
    <w:rsid w:val="00380A1C"/>
    <w:rsid w:val="003874B9"/>
    <w:rsid w:val="003932D6"/>
    <w:rsid w:val="003A6383"/>
    <w:rsid w:val="003C6834"/>
    <w:rsid w:val="003D2942"/>
    <w:rsid w:val="00433AB2"/>
    <w:rsid w:val="004345C9"/>
    <w:rsid w:val="00442132"/>
    <w:rsid w:val="0045163A"/>
    <w:rsid w:val="004559B3"/>
    <w:rsid w:val="00457497"/>
    <w:rsid w:val="00462F66"/>
    <w:rsid w:val="004636A6"/>
    <w:rsid w:val="00470A12"/>
    <w:rsid w:val="00474529"/>
    <w:rsid w:val="0047654A"/>
    <w:rsid w:val="00482F1A"/>
    <w:rsid w:val="004942AE"/>
    <w:rsid w:val="004942DC"/>
    <w:rsid w:val="004B218F"/>
    <w:rsid w:val="004F3AC8"/>
    <w:rsid w:val="00543AAA"/>
    <w:rsid w:val="00562893"/>
    <w:rsid w:val="00563BEE"/>
    <w:rsid w:val="005757B3"/>
    <w:rsid w:val="005820A5"/>
    <w:rsid w:val="00586401"/>
    <w:rsid w:val="005D5B6C"/>
    <w:rsid w:val="005E4191"/>
    <w:rsid w:val="005F326B"/>
    <w:rsid w:val="0064195A"/>
    <w:rsid w:val="006435E3"/>
    <w:rsid w:val="00647B17"/>
    <w:rsid w:val="00657E12"/>
    <w:rsid w:val="006728B9"/>
    <w:rsid w:val="00696DA1"/>
    <w:rsid w:val="006A4C76"/>
    <w:rsid w:val="006F4103"/>
    <w:rsid w:val="00706D76"/>
    <w:rsid w:val="00731407"/>
    <w:rsid w:val="00742775"/>
    <w:rsid w:val="00771DAC"/>
    <w:rsid w:val="00783F60"/>
    <w:rsid w:val="007937F5"/>
    <w:rsid w:val="007C20F3"/>
    <w:rsid w:val="007C40C5"/>
    <w:rsid w:val="007F07D4"/>
    <w:rsid w:val="007F55AC"/>
    <w:rsid w:val="0081745C"/>
    <w:rsid w:val="00825788"/>
    <w:rsid w:val="00835AD3"/>
    <w:rsid w:val="008420F6"/>
    <w:rsid w:val="0085645E"/>
    <w:rsid w:val="00871137"/>
    <w:rsid w:val="00893530"/>
    <w:rsid w:val="008A124F"/>
    <w:rsid w:val="008A13F2"/>
    <w:rsid w:val="008C72FB"/>
    <w:rsid w:val="008C7E8B"/>
    <w:rsid w:val="008D2C92"/>
    <w:rsid w:val="008E3AD2"/>
    <w:rsid w:val="008F2ACC"/>
    <w:rsid w:val="008F516E"/>
    <w:rsid w:val="0091574A"/>
    <w:rsid w:val="00925DC4"/>
    <w:rsid w:val="009314BA"/>
    <w:rsid w:val="00933D39"/>
    <w:rsid w:val="009377A3"/>
    <w:rsid w:val="009852EB"/>
    <w:rsid w:val="009B07CC"/>
    <w:rsid w:val="009C2A45"/>
    <w:rsid w:val="009F3692"/>
    <w:rsid w:val="009F47D1"/>
    <w:rsid w:val="00A02BDB"/>
    <w:rsid w:val="00A11D33"/>
    <w:rsid w:val="00A25488"/>
    <w:rsid w:val="00A3321F"/>
    <w:rsid w:val="00A65F70"/>
    <w:rsid w:val="00A778DE"/>
    <w:rsid w:val="00A815B2"/>
    <w:rsid w:val="00A90FA7"/>
    <w:rsid w:val="00AA4A1B"/>
    <w:rsid w:val="00AA7E69"/>
    <w:rsid w:val="00AB5BFB"/>
    <w:rsid w:val="00AE1E2E"/>
    <w:rsid w:val="00B05C04"/>
    <w:rsid w:val="00B15A3D"/>
    <w:rsid w:val="00B3174F"/>
    <w:rsid w:val="00B35ADC"/>
    <w:rsid w:val="00B3658C"/>
    <w:rsid w:val="00B5768C"/>
    <w:rsid w:val="00B8749D"/>
    <w:rsid w:val="00B90208"/>
    <w:rsid w:val="00B939C6"/>
    <w:rsid w:val="00B93BDD"/>
    <w:rsid w:val="00BB01E4"/>
    <w:rsid w:val="00BC4140"/>
    <w:rsid w:val="00BD287A"/>
    <w:rsid w:val="00BE367A"/>
    <w:rsid w:val="00C05694"/>
    <w:rsid w:val="00C12A58"/>
    <w:rsid w:val="00C139A9"/>
    <w:rsid w:val="00C30ED3"/>
    <w:rsid w:val="00C419B1"/>
    <w:rsid w:val="00C76E15"/>
    <w:rsid w:val="00C9335D"/>
    <w:rsid w:val="00CA331D"/>
    <w:rsid w:val="00CB7841"/>
    <w:rsid w:val="00CF10D8"/>
    <w:rsid w:val="00D30A7F"/>
    <w:rsid w:val="00D408B8"/>
    <w:rsid w:val="00D77C0C"/>
    <w:rsid w:val="00D812DF"/>
    <w:rsid w:val="00E006F2"/>
    <w:rsid w:val="00E03D06"/>
    <w:rsid w:val="00E111E9"/>
    <w:rsid w:val="00E80107"/>
    <w:rsid w:val="00E87829"/>
    <w:rsid w:val="00EA008B"/>
    <w:rsid w:val="00ED73B0"/>
    <w:rsid w:val="00EE33BE"/>
    <w:rsid w:val="00EE3BDE"/>
    <w:rsid w:val="00EF5087"/>
    <w:rsid w:val="00F011C2"/>
    <w:rsid w:val="00F30C27"/>
    <w:rsid w:val="00F554E9"/>
    <w:rsid w:val="00F56F03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AEE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F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spacing w:before="1200" w:after="0"/>
      <w:jc w:val="center"/>
      <w:outlineLvl w:val="0"/>
    </w:pPr>
    <w:rPr>
      <w:rFonts w:ascii="Gill Sans Nova Light" w:eastAsiaTheme="majorEastAsia" w:hAnsi="Gill Sans Nova Light" w:cstheme="majorBidi"/>
      <w:color w:val="FFFFFF" w:themeColor="background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225508"/>
    <w:pPr>
      <w:tabs>
        <w:tab w:val="left" w:pos="4771"/>
      </w:tabs>
      <w:spacing w:before="240"/>
      <w:jc w:val="center"/>
      <w:outlineLvl w:val="1"/>
    </w:pPr>
    <w:rPr>
      <w:rFonts w:asciiTheme="majorHAnsi" w:hAnsiTheme="majorHAnsi"/>
      <w:noProof/>
      <w:color w:val="BF045B" w:themeColor="accent3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25508"/>
    <w:pPr>
      <w:tabs>
        <w:tab w:val="left" w:pos="3844"/>
      </w:tabs>
      <w:jc w:val="center"/>
      <w:outlineLvl w:val="2"/>
    </w:pPr>
    <w:rPr>
      <w:rFonts w:asciiTheme="majorHAnsi" w:hAnsiTheme="majorHAnsi"/>
      <w:color w:val="F2B33D" w:themeColor="accent1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9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6A6"/>
    <w:rPr>
      <w:sz w:val="28"/>
    </w:rPr>
  </w:style>
  <w:style w:type="paragraph" w:styleId="Footer">
    <w:name w:val="footer"/>
    <w:basedOn w:val="Normal"/>
    <w:link w:val="FooterChar"/>
    <w:uiPriority w:val="99"/>
    <w:semiHidden/>
    <w:rsid w:val="0009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6A6"/>
    <w:rPr>
      <w:sz w:val="28"/>
    </w:rPr>
  </w:style>
  <w:style w:type="table" w:styleId="TableGrid">
    <w:name w:val="Table Grid"/>
    <w:basedOn w:val="TableNormal"/>
    <w:uiPriority w:val="39"/>
    <w:rsid w:val="00CB7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="Gill Sans Nova Light" w:eastAsiaTheme="majorEastAsia" w:hAnsi="Gill Sans Nova Light" w:cstheme="majorBidi"/>
      <w:color w:val="FFFFFF" w:themeColor="background1"/>
      <w:sz w:val="7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87F4B"/>
    <w:pPr>
      <w:numPr>
        <w:ilvl w:val="1"/>
      </w:numPr>
      <w:jc w:val="center"/>
    </w:pPr>
    <w:rPr>
      <w:rFonts w:asciiTheme="majorHAnsi" w:eastAsiaTheme="minorEastAsia" w:hAnsiTheme="majorHAnsi"/>
      <w:color w:val="73166D" w:themeColor="accent4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36A6"/>
    <w:rPr>
      <w:rFonts w:asciiTheme="majorHAnsi" w:eastAsiaTheme="minorEastAsia" w:hAnsiTheme="majorHAnsi"/>
      <w:color w:val="73166D" w:themeColor="accent4"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3508A0"/>
    <w:pPr>
      <w:spacing w:before="720" w:after="0"/>
      <w:jc w:val="center"/>
    </w:pPr>
    <w:rPr>
      <w:rFonts w:asciiTheme="majorHAnsi" w:eastAsiaTheme="majorEastAsia" w:hAnsiTheme="majorHAnsi" w:cstheme="majorBidi"/>
      <w:caps/>
      <w:color w:val="73166D" w:themeColor="accent4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A0"/>
    <w:rPr>
      <w:rFonts w:asciiTheme="majorHAnsi" w:eastAsiaTheme="majorEastAsia" w:hAnsiTheme="majorHAnsi" w:cstheme="majorBidi"/>
      <w:caps/>
      <w:color w:val="73166D" w:themeColor="accent4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6A6"/>
    <w:rPr>
      <w:rFonts w:asciiTheme="majorHAnsi" w:hAnsiTheme="majorHAnsi"/>
      <w:noProof/>
      <w:color w:val="BF045B" w:themeColor="accent3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6A6"/>
    <w:rPr>
      <w:rFonts w:asciiTheme="majorHAnsi" w:hAnsiTheme="majorHAnsi"/>
      <w:color w:val="F2B33D" w:themeColor="accent1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42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1B"/>
    <w:rPr>
      <w:rFonts w:ascii="Segoe UI" w:hAnsi="Segoe UI" w:cs="Segoe UI"/>
      <w:sz w:val="18"/>
      <w:szCs w:val="18"/>
    </w:rPr>
  </w:style>
  <w:style w:type="paragraph" w:customStyle="1" w:styleId="GraphicAnchor">
    <w:name w:val="Graphic Anchor"/>
    <w:basedOn w:val="Normal"/>
    <w:qFormat/>
    <w:rsid w:val="003508A0"/>
    <w:pPr>
      <w:spacing w:after="0"/>
    </w:pPr>
    <w:rPr>
      <w:sz w:val="10"/>
      <w:szCs w:val="10"/>
    </w:rPr>
  </w:style>
  <w:style w:type="paragraph" w:customStyle="1" w:styleId="PurpleText">
    <w:name w:val="Purple Text"/>
    <w:basedOn w:val="Normal"/>
    <w:qFormat/>
    <w:rsid w:val="00C9335D"/>
    <w:pPr>
      <w:spacing w:after="0" w:line="240" w:lineRule="auto"/>
    </w:pPr>
    <w:rPr>
      <w:color w:val="73166D" w:themeColor="accent4"/>
      <w:spacing w:val="-10"/>
    </w:rPr>
  </w:style>
  <w:style w:type="paragraph" w:customStyle="1" w:styleId="TableHeader">
    <w:name w:val="Table Header"/>
    <w:basedOn w:val="Normal"/>
    <w:qFormat/>
    <w:rsid w:val="00A11D33"/>
    <w:pPr>
      <w:tabs>
        <w:tab w:val="left" w:pos="4771"/>
      </w:tabs>
      <w:spacing w:after="0" w:line="240" w:lineRule="auto"/>
    </w:pPr>
    <w:rPr>
      <w:caps/>
      <w:noProof/>
      <w:color w:val="FFFFFF" w:themeColor="background1"/>
      <w:sz w:val="28"/>
    </w:rPr>
  </w:style>
  <w:style w:type="table" w:customStyle="1" w:styleId="TableGrid1">
    <w:name w:val="Table Grid1"/>
    <w:basedOn w:val="TableNormal"/>
    <w:next w:val="TableGrid"/>
    <w:uiPriority w:val="39"/>
    <w:rsid w:val="009F3692"/>
    <w:pPr>
      <w:spacing w:after="0" w:line="240" w:lineRule="auto"/>
    </w:pPr>
    <w:rPr>
      <w:rFonts w:ascii="Gill Sans Nova" w:eastAsia="Gill Sans Nova" w:hAnsi="Gill Sans Nov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1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nk">
    <w:name w:val="Pink"/>
    <w:uiPriority w:val="1"/>
    <w:qFormat/>
    <w:rsid w:val="00E111E9"/>
    <w:rPr>
      <w:color w:val="BF045B" w:themeColor="accent3"/>
    </w:rPr>
  </w:style>
  <w:style w:type="character" w:customStyle="1" w:styleId="Titlesorange">
    <w:name w:val="Titles orange"/>
    <w:uiPriority w:val="1"/>
    <w:qFormat/>
    <w:rsid w:val="00E80107"/>
    <w:rPr>
      <w:rFonts w:asciiTheme="minorHAnsi" w:hAnsiTheme="minorHAnsi"/>
      <w:color w:val="F08B21" w:themeColor="accent5"/>
      <w:sz w:val="28"/>
    </w:rPr>
  </w:style>
  <w:style w:type="table" w:customStyle="1" w:styleId="TableGrid3">
    <w:name w:val="Table Grid3"/>
    <w:basedOn w:val="TableNormal"/>
    <w:next w:val="TableGrid"/>
    <w:uiPriority w:val="39"/>
    <w:rsid w:val="0083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swhite">
    <w:name w:val="Titles white"/>
    <w:uiPriority w:val="1"/>
    <w:qFormat/>
    <w:rsid w:val="00E80107"/>
    <w:rPr>
      <w:rFonts w:asciiTheme="minorHAnsi" w:hAnsiTheme="minorHAnsi"/>
      <w:color w:val="FFFFFF" w:themeColor="background1"/>
      <w:sz w:val="28"/>
    </w:rPr>
  </w:style>
  <w:style w:type="paragraph" w:customStyle="1" w:styleId="Titlespink">
    <w:name w:val="Titles pink"/>
    <w:basedOn w:val="Normal"/>
    <w:qFormat/>
    <w:rsid w:val="00D408B8"/>
    <w:pPr>
      <w:spacing w:after="0" w:line="240" w:lineRule="auto"/>
    </w:pPr>
    <w:rPr>
      <w:color w:val="BF045B" w:themeColor="accent3"/>
      <w:sz w:val="28"/>
    </w:rPr>
  </w:style>
  <w:style w:type="paragraph" w:customStyle="1" w:styleId="Titlespurple">
    <w:name w:val="Titles purple"/>
    <w:basedOn w:val="PurpleText"/>
    <w:qFormat/>
    <w:rsid w:val="00D408B8"/>
    <w:rPr>
      <w:sz w:val="28"/>
    </w:rPr>
  </w:style>
  <w:style w:type="character" w:customStyle="1" w:styleId="Whitetext">
    <w:name w:val="White text"/>
    <w:uiPriority w:val="1"/>
    <w:qFormat/>
    <w:rsid w:val="000D1C5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&#252;nde\AppData\Roaming\Microsoft\Templates\Diwali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9D4762D04E46EAAB85F7D4893F2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13BC-A635-40F6-B9D9-9F75E0823FD1}"/>
      </w:docPartPr>
      <w:docPartBody>
        <w:p w:rsidR="00000000" w:rsidRDefault="00000000">
          <w:pPr>
            <w:pStyle w:val="DC9D4762D04E46EAAB85F7D4893F2169"/>
          </w:pPr>
          <w:r w:rsidRPr="00EE33BE">
            <w:t>DIWALI CHECKLIST</w:t>
          </w:r>
        </w:p>
      </w:docPartBody>
    </w:docPart>
    <w:docPart>
      <w:docPartPr>
        <w:name w:val="7DD3F197FEF34F19BFCDC45B68EAB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A80A8-DA87-428D-94F3-A18260135636}"/>
      </w:docPartPr>
      <w:docPartBody>
        <w:p w:rsidR="00000000" w:rsidRDefault="00000000">
          <w:pPr>
            <w:pStyle w:val="7DD3F197FEF34F19BFCDC45B68EAB262"/>
          </w:pPr>
          <w:r w:rsidRPr="00EE3BDE">
            <w:rPr>
              <w:rStyle w:val="PlaceholderText"/>
              <w:color w:val="FFC000" w:themeColor="accent4"/>
            </w:rPr>
            <w:t>Venue:</w:t>
          </w:r>
        </w:p>
      </w:docPartBody>
    </w:docPart>
    <w:docPart>
      <w:docPartPr>
        <w:name w:val="823DDE86345A4233B48328DC2453E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B622F-18BA-4B8B-AED9-DEB24146E77C}"/>
      </w:docPartPr>
      <w:docPartBody>
        <w:p w:rsidR="00000000" w:rsidRDefault="00000000">
          <w:pPr>
            <w:pStyle w:val="823DDE86345A4233B48328DC2453EA35"/>
          </w:pPr>
          <w:r w:rsidRPr="00EE3BDE">
            <w:rPr>
              <w:rStyle w:val="PlaceholderText"/>
              <w:color w:val="FFC000" w:themeColor="accent4"/>
            </w:rPr>
            <w:t>Date &amp; Time:</w:t>
          </w:r>
        </w:p>
      </w:docPartBody>
    </w:docPart>
    <w:docPart>
      <w:docPartPr>
        <w:name w:val="A7F645821F734A19AD08069DDD195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6AFF1-3407-4C81-BC3F-4F60291C00FF}"/>
      </w:docPartPr>
      <w:docPartBody>
        <w:p w:rsidR="00000000" w:rsidRDefault="00000000">
          <w:pPr>
            <w:pStyle w:val="A7F645821F734A19AD08069DDD195049"/>
          </w:pPr>
          <w:r w:rsidRPr="00EE3BDE">
            <w:t>APPETIZERS &amp; SIDES</w:t>
          </w:r>
        </w:p>
      </w:docPartBody>
    </w:docPart>
    <w:docPart>
      <w:docPartPr>
        <w:name w:val="76507C26C383410A9DA22FABFE0C0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FE52-FBB5-4518-ACDF-E5D97C91810E}"/>
      </w:docPartPr>
      <w:docPartBody>
        <w:p w:rsidR="00000000" w:rsidRDefault="00000000">
          <w:pPr>
            <w:pStyle w:val="76507C26C383410A9DA22FABFE0C09EA"/>
          </w:pPr>
          <w:r w:rsidRPr="00B15A3D">
            <w:rPr>
              <w:szCs w:val="28"/>
            </w:rPr>
            <w:t>MAIN DISH</w:t>
          </w:r>
        </w:p>
      </w:docPartBody>
    </w:docPart>
    <w:docPart>
      <w:docPartPr>
        <w:name w:val="B98F655256784CF2A77DD2D113A76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42E6D-66ED-40EB-97D4-F9EAF01B9FB1}"/>
      </w:docPartPr>
      <w:docPartBody>
        <w:p w:rsidR="00000000" w:rsidRDefault="00000000">
          <w:pPr>
            <w:pStyle w:val="B98F655256784CF2A77DD2D113A76730"/>
          </w:pPr>
          <w:r w:rsidRPr="00B939C6">
            <w:t>BEVERAGES</w:t>
          </w:r>
        </w:p>
      </w:docPartBody>
    </w:docPart>
    <w:docPart>
      <w:docPartPr>
        <w:name w:val="B6BB719876F7472F8C45930F202FB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3263D-C0B4-4E56-A33A-410765D43200}"/>
      </w:docPartPr>
      <w:docPartBody>
        <w:p w:rsidR="00000000" w:rsidRDefault="00000000">
          <w:pPr>
            <w:pStyle w:val="B6BB719876F7472F8C45930F202FB0B8"/>
          </w:pPr>
          <w:r w:rsidRPr="009F3692">
            <w:t>DESSERTS</w:t>
          </w:r>
        </w:p>
      </w:docPartBody>
    </w:docPart>
    <w:docPart>
      <w:docPartPr>
        <w:name w:val="4E1B0A08B0A3446BB22AFFEB3ECA0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D9D4-6E8D-4956-91DA-6F5D99C6285A}"/>
      </w:docPartPr>
      <w:docPartBody>
        <w:p w:rsidR="00000000" w:rsidRDefault="00000000">
          <w:pPr>
            <w:pStyle w:val="4E1B0A08B0A3446BB22AFFEB3ECA004C"/>
          </w:pPr>
          <w:r w:rsidRPr="009F3692">
            <w:rPr>
              <w:szCs w:val="28"/>
            </w:rPr>
            <w:t>SUPPLIES</w:t>
          </w:r>
        </w:p>
      </w:docPartBody>
    </w:docPart>
    <w:docPart>
      <w:docPartPr>
        <w:name w:val="7535CD7B0CCA40C59C253BE071F89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98DC1-7F33-4BF7-87DB-3C4CC1D96CC3}"/>
      </w:docPartPr>
      <w:docPartBody>
        <w:p w:rsidR="00000000" w:rsidRDefault="00000000">
          <w:pPr>
            <w:pStyle w:val="7535CD7B0CCA40C59C253BE071F892C3"/>
          </w:pPr>
          <w:r w:rsidRPr="00B939C6">
            <w:t>GIFTS</w:t>
          </w:r>
        </w:p>
      </w:docPartBody>
    </w:docPart>
    <w:docPart>
      <w:docPartPr>
        <w:name w:val="DFA09CB8E48441B4BEAA998A70D4C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EB93-86BC-4CD6-86A9-084846EE1B84}"/>
      </w:docPartPr>
      <w:docPartBody>
        <w:p w:rsidR="00000000" w:rsidRDefault="00000000">
          <w:pPr>
            <w:pStyle w:val="DFA09CB8E48441B4BEAA998A70D4C8EB"/>
          </w:pPr>
          <w:r w:rsidRPr="00F554E9">
            <w:t>DECORATIONS</w:t>
          </w:r>
        </w:p>
      </w:docPartBody>
    </w:docPart>
    <w:docPart>
      <w:docPartPr>
        <w:name w:val="23F7BA42501A410CB2058A7F4AA26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3EA22-DCB3-4078-A5F3-D668D91A0E9A}"/>
      </w:docPartPr>
      <w:docPartBody>
        <w:p w:rsidR="00000000" w:rsidRDefault="00000000">
          <w:pPr>
            <w:pStyle w:val="23F7BA42501A410CB2058A7F4AA2673B"/>
          </w:pPr>
          <w:r w:rsidRPr="00B939C6">
            <w:t>SET UP</w:t>
          </w:r>
        </w:p>
      </w:docPartBody>
    </w:docPart>
    <w:docPart>
      <w:docPartPr>
        <w:name w:val="36A5DD88FBB6464485E622F89E439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B786-8179-44ED-B8D6-27BDA2EFF334}"/>
      </w:docPartPr>
      <w:docPartBody>
        <w:p w:rsidR="00000000" w:rsidRDefault="00000000">
          <w:pPr>
            <w:pStyle w:val="36A5DD88FBB6464485E622F89E439CFE"/>
          </w:pPr>
          <w:r w:rsidRPr="00B939C6">
            <w:t xml:space="preserve">ACTIVITIES </w:t>
          </w:r>
        </w:p>
      </w:docPartBody>
    </w:docPart>
    <w:docPart>
      <w:docPartPr>
        <w:name w:val="124FBC5E4B284FEAB1BE1A37544D5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5A745-C4DA-4C53-A547-78537BF3C1A8}"/>
      </w:docPartPr>
      <w:docPartBody>
        <w:p w:rsidR="00000000" w:rsidRDefault="00000000">
          <w:pPr>
            <w:pStyle w:val="124FBC5E4B284FEAB1BE1A37544D5FAF"/>
          </w:pPr>
          <w:r w:rsidRPr="00F554E9">
            <w:rPr>
              <w:rStyle w:val="PlaceholderText"/>
              <w:color w:val="FFFFFF" w:themeColor="background1"/>
            </w:rPr>
            <w:t>CLEAN UP</w:t>
          </w:r>
        </w:p>
      </w:docPartBody>
    </w:docPart>
    <w:docPart>
      <w:docPartPr>
        <w:name w:val="000B24D6833046F4BC3F2CA654AE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B63D3-CC55-4608-9980-27AAD0E8EA01}"/>
      </w:docPartPr>
      <w:docPartBody>
        <w:p w:rsidR="00000000" w:rsidRDefault="00000000">
          <w:pPr>
            <w:pStyle w:val="000B24D6833046F4BC3F2CA654AEFE24"/>
          </w:pPr>
          <w:r w:rsidRPr="000D1C53">
            <w:rPr>
              <w:rStyle w:val="Pink"/>
            </w:rPr>
            <w:t>DIWALI CHECKLIST</w:t>
          </w:r>
        </w:p>
      </w:docPartBody>
    </w:docPart>
    <w:docPart>
      <w:docPartPr>
        <w:name w:val="E55124C743AF49BEB2D25362A529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F08C8-77AF-44DE-A95D-8C2FB32A0791}"/>
      </w:docPartPr>
      <w:docPartBody>
        <w:p w:rsidR="00000000" w:rsidRDefault="00000000">
          <w:pPr>
            <w:pStyle w:val="E55124C743AF49BEB2D25362A529DEAF"/>
          </w:pPr>
          <w:r w:rsidRPr="00D408B8">
            <w:t>Venue:</w:t>
          </w:r>
        </w:p>
      </w:docPartBody>
    </w:docPart>
    <w:docPart>
      <w:docPartPr>
        <w:name w:val="F32E1FBAD45E43979958727738E13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2F2B-C929-43B4-BCFE-5FE3C4DA43FD}"/>
      </w:docPartPr>
      <w:docPartBody>
        <w:p w:rsidR="00000000" w:rsidRDefault="00000000">
          <w:pPr>
            <w:pStyle w:val="F32E1FBAD45E43979958727738E13052"/>
          </w:pPr>
          <w:r w:rsidRPr="00E111E9">
            <w:rPr>
              <w:rStyle w:val="Pink"/>
            </w:rPr>
            <w:t>Date &amp; Time:</w:t>
          </w:r>
        </w:p>
      </w:docPartBody>
    </w:docPart>
    <w:docPart>
      <w:docPartPr>
        <w:name w:val="49CB0C7BDA8844D6A036B4A314BB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CD8E0-2809-4BAF-84D9-1D835ECD06CF}"/>
      </w:docPartPr>
      <w:docPartBody>
        <w:p w:rsidR="00000000" w:rsidRDefault="00000000">
          <w:pPr>
            <w:pStyle w:val="49CB0C7BDA8844D6A036B4A314BB1A93"/>
          </w:pPr>
          <w:r w:rsidRPr="00A11D33">
            <w:rPr>
              <w:rStyle w:val="Pink"/>
            </w:rPr>
            <w:t>APPETIZERS &amp; SIDES</w:t>
          </w:r>
        </w:p>
      </w:docPartBody>
    </w:docPart>
    <w:docPart>
      <w:docPartPr>
        <w:name w:val="5F6D7B375D6D4B36AA4247DE60875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BE53-0A5A-4F21-9AF0-D7D5A6640B8B}"/>
      </w:docPartPr>
      <w:docPartBody>
        <w:p w:rsidR="00000000" w:rsidRDefault="00000000">
          <w:pPr>
            <w:pStyle w:val="5F6D7B375D6D4B36AA4247DE60875816"/>
          </w:pPr>
          <w:r w:rsidRPr="00A11D33">
            <w:rPr>
              <w:rStyle w:val="Pink"/>
            </w:rPr>
            <w:t>MAIN DISH</w:t>
          </w:r>
        </w:p>
      </w:docPartBody>
    </w:docPart>
    <w:docPart>
      <w:docPartPr>
        <w:name w:val="B2A75BFDB9A04D8F9F361CE5825C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DEA3-1801-4552-9BB0-EBA22D9697E7}"/>
      </w:docPartPr>
      <w:docPartBody>
        <w:p w:rsidR="00000000" w:rsidRDefault="00000000">
          <w:pPr>
            <w:pStyle w:val="B2A75BFDB9A04D8F9F361CE5825CC600"/>
          </w:pPr>
          <w:r w:rsidRPr="00A11D33">
            <w:rPr>
              <w:rStyle w:val="Pink"/>
            </w:rPr>
            <w:t>BEVERAGES</w:t>
          </w:r>
        </w:p>
      </w:docPartBody>
    </w:docPart>
    <w:docPart>
      <w:docPartPr>
        <w:name w:val="000D21B054F746669D6A1A1C3789A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0672B-ED00-4275-8BA8-08346F667743}"/>
      </w:docPartPr>
      <w:docPartBody>
        <w:p w:rsidR="00000000" w:rsidRDefault="00000000">
          <w:pPr>
            <w:pStyle w:val="000D21B054F746669D6A1A1C3789A011"/>
          </w:pPr>
          <w:r w:rsidRPr="00A11D33">
            <w:rPr>
              <w:rStyle w:val="Pink"/>
            </w:rPr>
            <w:t>DESSERTS</w:t>
          </w:r>
        </w:p>
      </w:docPartBody>
    </w:docPart>
    <w:docPart>
      <w:docPartPr>
        <w:name w:val="CAB513909D124566A901E0E71DF00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076E2-59FF-4179-BC95-01B9909A0AB9}"/>
      </w:docPartPr>
      <w:docPartBody>
        <w:p w:rsidR="00000000" w:rsidRDefault="00000000">
          <w:pPr>
            <w:pStyle w:val="CAB513909D124566A901E0E71DF009D4"/>
          </w:pPr>
          <w:r w:rsidRPr="00A11D33">
            <w:rPr>
              <w:rStyle w:val="Titlesorange"/>
            </w:rPr>
            <w:t>SUPPLIES</w:t>
          </w:r>
        </w:p>
      </w:docPartBody>
    </w:docPart>
    <w:docPart>
      <w:docPartPr>
        <w:name w:val="35C3CA549C3E44B9844BA8ACBADA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42A0C-B60E-4F58-97B2-D646E65009D0}"/>
      </w:docPartPr>
      <w:docPartBody>
        <w:p w:rsidR="00000000" w:rsidRDefault="00000000">
          <w:pPr>
            <w:pStyle w:val="35C3CA549C3E44B9844BA8ACBADAECC0"/>
          </w:pPr>
          <w:r w:rsidRPr="00A11D33">
            <w:rPr>
              <w:rStyle w:val="Titlesorange"/>
            </w:rPr>
            <w:t>GIFTS</w:t>
          </w:r>
        </w:p>
      </w:docPartBody>
    </w:docPart>
    <w:docPart>
      <w:docPartPr>
        <w:name w:val="4C7626AEAA2042569A99984061DB0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56F60-5512-4A24-AAC3-BE893607129B}"/>
      </w:docPartPr>
      <w:docPartBody>
        <w:p w:rsidR="00000000" w:rsidRDefault="00000000">
          <w:pPr>
            <w:pStyle w:val="4C7626AEAA2042569A99984061DB05EA"/>
          </w:pPr>
          <w:r w:rsidRPr="00A11D33">
            <w:rPr>
              <w:rStyle w:val="Titlesorange"/>
            </w:rPr>
            <w:t>DECORATIONS</w:t>
          </w:r>
        </w:p>
      </w:docPartBody>
    </w:docPart>
    <w:docPart>
      <w:docPartPr>
        <w:name w:val="0474ECDA7FF54A6ABF74E75509812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90C3C-E3CC-4D1A-87CF-D603E9B648D3}"/>
      </w:docPartPr>
      <w:docPartBody>
        <w:p w:rsidR="00000000" w:rsidRDefault="00000000">
          <w:pPr>
            <w:pStyle w:val="0474ECDA7FF54A6ABF74E755098124EF"/>
          </w:pPr>
          <w:r w:rsidRPr="00A11D33">
            <w:rPr>
              <w:rStyle w:val="Titlesorange"/>
            </w:rPr>
            <w:t>SET UP</w:t>
          </w:r>
        </w:p>
      </w:docPartBody>
    </w:docPart>
    <w:docPart>
      <w:docPartPr>
        <w:name w:val="1B498E0A5BC24846AF6F97B3BB1E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C6A88-1D0F-40C9-A385-9403C9C545BC}"/>
      </w:docPartPr>
      <w:docPartBody>
        <w:p w:rsidR="00000000" w:rsidRDefault="00000000">
          <w:pPr>
            <w:pStyle w:val="1B498E0A5BC24846AF6F97B3BB1E56FA"/>
          </w:pPr>
          <w:r w:rsidRPr="00A11D33">
            <w:rPr>
              <w:rStyle w:val="Titlesorange"/>
            </w:rPr>
            <w:t xml:space="preserve">ACTIVITIES </w:t>
          </w:r>
        </w:p>
      </w:docPartBody>
    </w:docPart>
    <w:docPart>
      <w:docPartPr>
        <w:name w:val="4963C80BD0D042D083D7A5C1CA981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0857-9DDA-4D20-B38F-280EE54EF6A0}"/>
      </w:docPartPr>
      <w:docPartBody>
        <w:p w:rsidR="00000000" w:rsidRDefault="00000000">
          <w:pPr>
            <w:pStyle w:val="4963C80BD0D042D083D7A5C1CA981A26"/>
          </w:pPr>
          <w:r w:rsidRPr="00A11D33">
            <w:rPr>
              <w:rStyle w:val="Titlesorange"/>
            </w:rPr>
            <w:t>CLEAN UP</w:t>
          </w:r>
        </w:p>
      </w:docPartBody>
    </w:docPart>
    <w:docPart>
      <w:docPartPr>
        <w:name w:val="6C97877A845442E2BB654A8D4A575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054C-1B3E-4516-B4C1-95E6E921EE07}"/>
      </w:docPartPr>
      <w:docPartBody>
        <w:p w:rsidR="00000000" w:rsidRDefault="00000000">
          <w:pPr>
            <w:pStyle w:val="6C97877A845442E2BB654A8D4A5751F7"/>
          </w:pPr>
          <w:r w:rsidRPr="000D1C53">
            <w:rPr>
              <w:rStyle w:val="Whitetext"/>
            </w:rPr>
            <w:t>DIWALI CHECKLIST</w:t>
          </w:r>
        </w:p>
      </w:docPartBody>
    </w:docPart>
    <w:docPart>
      <w:docPartPr>
        <w:name w:val="118CDC037CF94659BFEB3E18BCFEC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7207-EB69-40AA-8124-71672BE581FE}"/>
      </w:docPartPr>
      <w:docPartBody>
        <w:p w:rsidR="00000000" w:rsidRDefault="00000000">
          <w:pPr>
            <w:pStyle w:val="118CDC037CF94659BFEB3E18BCFECFE3"/>
          </w:pPr>
          <w:r w:rsidRPr="00835AD3">
            <w:rPr>
              <w:rStyle w:val="Titleswhite"/>
            </w:rPr>
            <w:t>Venue:</w:t>
          </w:r>
        </w:p>
      </w:docPartBody>
    </w:docPart>
    <w:docPart>
      <w:docPartPr>
        <w:name w:val="848C29761D75414783C3B2EF3A5A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C58D-4030-40F4-883A-530B25368872}"/>
      </w:docPartPr>
      <w:docPartBody>
        <w:p w:rsidR="00000000" w:rsidRDefault="00000000">
          <w:pPr>
            <w:pStyle w:val="848C29761D75414783C3B2EF3A5A2790"/>
          </w:pPr>
          <w:r w:rsidRPr="00835AD3">
            <w:rPr>
              <w:rStyle w:val="Titleswhite"/>
            </w:rPr>
            <w:t>Date &amp; Time:</w:t>
          </w:r>
        </w:p>
      </w:docPartBody>
    </w:docPart>
    <w:docPart>
      <w:docPartPr>
        <w:name w:val="74694D1A70F74DCB81371CF00DAC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BDC07-F710-4F53-8EB2-0FDA6BE1807A}"/>
      </w:docPartPr>
      <w:docPartBody>
        <w:p w:rsidR="00000000" w:rsidRDefault="00000000">
          <w:pPr>
            <w:pStyle w:val="74694D1A70F74DCB81371CF00DAC3344"/>
          </w:pPr>
          <w:r w:rsidRPr="00835AD3">
            <w:t>APPETIZERS &amp; SIDES</w:t>
          </w:r>
        </w:p>
      </w:docPartBody>
    </w:docPart>
    <w:docPart>
      <w:docPartPr>
        <w:name w:val="DC69F97D36F9443896FF0AF312478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85980-BFE2-47BF-B375-CC0DE65B68E9}"/>
      </w:docPartPr>
      <w:docPartBody>
        <w:p w:rsidR="00000000" w:rsidRDefault="00000000">
          <w:pPr>
            <w:pStyle w:val="DC69F97D36F9443896FF0AF312478861"/>
          </w:pPr>
          <w:r>
            <w:t>M</w:t>
          </w:r>
          <w:r w:rsidRPr="00835AD3">
            <w:t>AIN DISH</w:t>
          </w:r>
        </w:p>
      </w:docPartBody>
    </w:docPart>
    <w:docPart>
      <w:docPartPr>
        <w:name w:val="6861E80FFB8A49B79804A151617C3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1CA9-2DAA-4619-AEDF-BB6732090E83}"/>
      </w:docPartPr>
      <w:docPartBody>
        <w:p w:rsidR="00000000" w:rsidRDefault="00000000">
          <w:pPr>
            <w:pStyle w:val="6861E80FFB8A49B79804A151617C39B8"/>
          </w:pPr>
          <w:r w:rsidRPr="00835AD3">
            <w:t>BEVERAGES</w:t>
          </w:r>
        </w:p>
      </w:docPartBody>
    </w:docPart>
    <w:docPart>
      <w:docPartPr>
        <w:name w:val="7AB5A8A1FBD24713B883FCB1F62E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4600-2B5D-4FB1-95F1-BD6AB44A8466}"/>
      </w:docPartPr>
      <w:docPartBody>
        <w:p w:rsidR="00000000" w:rsidRDefault="00000000">
          <w:pPr>
            <w:pStyle w:val="7AB5A8A1FBD24713B883FCB1F62E2754"/>
          </w:pPr>
          <w:r w:rsidRPr="00835AD3">
            <w:t>DESSERTS</w:t>
          </w:r>
        </w:p>
      </w:docPartBody>
    </w:docPart>
    <w:docPart>
      <w:docPartPr>
        <w:name w:val="D6FD6360BE27436C92F672E165E8C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622B9-25DA-4F94-9BB2-22672AF782BC}"/>
      </w:docPartPr>
      <w:docPartBody>
        <w:p w:rsidR="00000000" w:rsidRDefault="00000000">
          <w:pPr>
            <w:pStyle w:val="D6FD6360BE27436C92F672E165E8C9E5"/>
          </w:pPr>
          <w:r w:rsidRPr="009F3692">
            <w:t>SUPPLIES</w:t>
          </w:r>
        </w:p>
      </w:docPartBody>
    </w:docPart>
    <w:docPart>
      <w:docPartPr>
        <w:name w:val="41649E7FA7CF49F4B23CDFE168094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A432-5964-454A-A430-7631FDD78A46}"/>
      </w:docPartPr>
      <w:docPartBody>
        <w:p w:rsidR="00000000" w:rsidRDefault="00000000">
          <w:pPr>
            <w:pStyle w:val="41649E7FA7CF49F4B23CDFE1680948AC"/>
          </w:pPr>
          <w:r w:rsidRPr="00B939C6">
            <w:t>GIFTS</w:t>
          </w:r>
        </w:p>
      </w:docPartBody>
    </w:docPart>
    <w:docPart>
      <w:docPartPr>
        <w:name w:val="F49F7E4D3B9D4253A0CAAE12096A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FE31-E980-452E-A038-E2A9A555ED81}"/>
      </w:docPartPr>
      <w:docPartBody>
        <w:p w:rsidR="00000000" w:rsidRDefault="00000000">
          <w:pPr>
            <w:pStyle w:val="F49F7E4D3B9D4253A0CAAE12096A0F22"/>
          </w:pPr>
          <w:r w:rsidRPr="00F554E9">
            <w:t>DECORATIONS</w:t>
          </w:r>
        </w:p>
      </w:docPartBody>
    </w:docPart>
    <w:docPart>
      <w:docPartPr>
        <w:name w:val="847DD3205E074C8E8FC1C573C9B2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CBA2-10B5-4F25-B0AE-28B79CF5C2D3}"/>
      </w:docPartPr>
      <w:docPartBody>
        <w:p w:rsidR="00000000" w:rsidRDefault="00000000">
          <w:pPr>
            <w:pStyle w:val="847DD3205E074C8E8FC1C573C9B2FB12"/>
          </w:pPr>
          <w:r w:rsidRPr="00B939C6">
            <w:t>SET UP</w:t>
          </w:r>
        </w:p>
      </w:docPartBody>
    </w:docPart>
    <w:docPart>
      <w:docPartPr>
        <w:name w:val="EF7374BFDE9349CFA438DF53D700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603D-02F4-4386-9EF1-BDADDC934C39}"/>
      </w:docPartPr>
      <w:docPartBody>
        <w:p w:rsidR="00000000" w:rsidRDefault="00000000">
          <w:pPr>
            <w:pStyle w:val="EF7374BFDE9349CFA438DF53D7008D75"/>
          </w:pPr>
          <w:r w:rsidRPr="00835AD3">
            <w:t xml:space="preserve">ACTIVITIES </w:t>
          </w:r>
        </w:p>
      </w:docPartBody>
    </w:docPart>
    <w:docPart>
      <w:docPartPr>
        <w:name w:val="28C7351E266142669496356EEFA12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9591F-FBB9-41A1-8304-663FF0935DC7}"/>
      </w:docPartPr>
      <w:docPartBody>
        <w:p w:rsidR="00000000" w:rsidRDefault="00000000">
          <w:pPr>
            <w:pStyle w:val="28C7351E266142669496356EEFA12C45"/>
          </w:pPr>
          <w:r w:rsidRPr="00835AD3">
            <w:rPr>
              <w:rStyle w:val="PlaceholderText"/>
              <w:color w:val="FFC000" w:themeColor="accent4"/>
            </w:rPr>
            <w:t>CLEAN UP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3E"/>
    <w:rsid w:val="00C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D4762D04E46EAAB85F7D4893F2169">
    <w:name w:val="DC9D4762D04E46EAAB85F7D4893F216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D3F197FEF34F19BFCDC45B68EAB262">
    <w:name w:val="7DD3F197FEF34F19BFCDC45B68EAB262"/>
  </w:style>
  <w:style w:type="paragraph" w:customStyle="1" w:styleId="823DDE86345A4233B48328DC2453EA35">
    <w:name w:val="823DDE86345A4233B48328DC2453EA35"/>
  </w:style>
  <w:style w:type="paragraph" w:customStyle="1" w:styleId="A7F645821F734A19AD08069DDD195049">
    <w:name w:val="A7F645821F734A19AD08069DDD195049"/>
  </w:style>
  <w:style w:type="paragraph" w:customStyle="1" w:styleId="76507C26C383410A9DA22FABFE0C09EA">
    <w:name w:val="76507C26C383410A9DA22FABFE0C09EA"/>
  </w:style>
  <w:style w:type="paragraph" w:customStyle="1" w:styleId="B98F655256784CF2A77DD2D113A76730">
    <w:name w:val="B98F655256784CF2A77DD2D113A76730"/>
  </w:style>
  <w:style w:type="paragraph" w:customStyle="1" w:styleId="B6BB719876F7472F8C45930F202FB0B8">
    <w:name w:val="B6BB719876F7472F8C45930F202FB0B8"/>
  </w:style>
  <w:style w:type="paragraph" w:customStyle="1" w:styleId="4E1B0A08B0A3446BB22AFFEB3ECA004C">
    <w:name w:val="4E1B0A08B0A3446BB22AFFEB3ECA004C"/>
  </w:style>
  <w:style w:type="paragraph" w:customStyle="1" w:styleId="7535CD7B0CCA40C59C253BE071F892C3">
    <w:name w:val="7535CD7B0CCA40C59C253BE071F892C3"/>
  </w:style>
  <w:style w:type="paragraph" w:customStyle="1" w:styleId="DFA09CB8E48441B4BEAA998A70D4C8EB">
    <w:name w:val="DFA09CB8E48441B4BEAA998A70D4C8EB"/>
  </w:style>
  <w:style w:type="paragraph" w:customStyle="1" w:styleId="23F7BA42501A410CB2058A7F4AA2673B">
    <w:name w:val="23F7BA42501A410CB2058A7F4AA2673B"/>
  </w:style>
  <w:style w:type="paragraph" w:customStyle="1" w:styleId="36A5DD88FBB6464485E622F89E439CFE">
    <w:name w:val="36A5DD88FBB6464485E622F89E439CFE"/>
  </w:style>
  <w:style w:type="paragraph" w:customStyle="1" w:styleId="124FBC5E4B284FEAB1BE1A37544D5FAF">
    <w:name w:val="124FBC5E4B284FEAB1BE1A37544D5FAF"/>
  </w:style>
  <w:style w:type="character" w:customStyle="1" w:styleId="Pink">
    <w:name w:val="Pink"/>
    <w:uiPriority w:val="1"/>
    <w:qFormat/>
    <w:rPr>
      <w:color w:val="A5A5A5" w:themeColor="accent3"/>
    </w:rPr>
  </w:style>
  <w:style w:type="paragraph" w:customStyle="1" w:styleId="000B24D6833046F4BC3F2CA654AEFE24">
    <w:name w:val="000B24D6833046F4BC3F2CA654AEFE24"/>
  </w:style>
  <w:style w:type="paragraph" w:customStyle="1" w:styleId="E55124C743AF49BEB2D25362A529DEAF">
    <w:name w:val="E55124C743AF49BEB2D25362A529DEAF"/>
  </w:style>
  <w:style w:type="paragraph" w:customStyle="1" w:styleId="F32E1FBAD45E43979958727738E13052">
    <w:name w:val="F32E1FBAD45E43979958727738E13052"/>
  </w:style>
  <w:style w:type="paragraph" w:customStyle="1" w:styleId="49CB0C7BDA8844D6A036B4A314BB1A93">
    <w:name w:val="49CB0C7BDA8844D6A036B4A314BB1A93"/>
  </w:style>
  <w:style w:type="paragraph" w:customStyle="1" w:styleId="5F6D7B375D6D4B36AA4247DE60875816">
    <w:name w:val="5F6D7B375D6D4B36AA4247DE60875816"/>
  </w:style>
  <w:style w:type="paragraph" w:customStyle="1" w:styleId="B2A75BFDB9A04D8F9F361CE5825CC600">
    <w:name w:val="B2A75BFDB9A04D8F9F361CE5825CC600"/>
  </w:style>
  <w:style w:type="paragraph" w:customStyle="1" w:styleId="000D21B054F746669D6A1A1C3789A011">
    <w:name w:val="000D21B054F746669D6A1A1C3789A011"/>
  </w:style>
  <w:style w:type="character" w:customStyle="1" w:styleId="Titlesorange">
    <w:name w:val="Titles orange"/>
    <w:uiPriority w:val="1"/>
    <w:qFormat/>
    <w:rPr>
      <w:rFonts w:asciiTheme="minorHAnsi" w:hAnsiTheme="minorHAnsi"/>
      <w:color w:val="5B9BD5" w:themeColor="accent5"/>
      <w:sz w:val="28"/>
    </w:rPr>
  </w:style>
  <w:style w:type="paragraph" w:customStyle="1" w:styleId="CAB513909D124566A901E0E71DF009D4">
    <w:name w:val="CAB513909D124566A901E0E71DF009D4"/>
  </w:style>
  <w:style w:type="paragraph" w:customStyle="1" w:styleId="35C3CA549C3E44B9844BA8ACBADAECC0">
    <w:name w:val="35C3CA549C3E44B9844BA8ACBADAECC0"/>
  </w:style>
  <w:style w:type="paragraph" w:customStyle="1" w:styleId="4C7626AEAA2042569A99984061DB05EA">
    <w:name w:val="4C7626AEAA2042569A99984061DB05EA"/>
  </w:style>
  <w:style w:type="paragraph" w:customStyle="1" w:styleId="0474ECDA7FF54A6ABF74E755098124EF">
    <w:name w:val="0474ECDA7FF54A6ABF74E755098124EF"/>
  </w:style>
  <w:style w:type="paragraph" w:customStyle="1" w:styleId="1B498E0A5BC24846AF6F97B3BB1E56FA">
    <w:name w:val="1B498E0A5BC24846AF6F97B3BB1E56FA"/>
  </w:style>
  <w:style w:type="paragraph" w:customStyle="1" w:styleId="4963C80BD0D042D083D7A5C1CA981A26">
    <w:name w:val="4963C80BD0D042D083D7A5C1CA981A26"/>
  </w:style>
  <w:style w:type="character" w:customStyle="1" w:styleId="Whitetext">
    <w:name w:val="White text"/>
    <w:uiPriority w:val="1"/>
    <w:qFormat/>
    <w:rPr>
      <w:color w:val="FFFFFF" w:themeColor="background1"/>
    </w:rPr>
  </w:style>
  <w:style w:type="paragraph" w:customStyle="1" w:styleId="6C97877A845442E2BB654A8D4A5751F7">
    <w:name w:val="6C97877A845442E2BB654A8D4A5751F7"/>
  </w:style>
  <w:style w:type="character" w:customStyle="1" w:styleId="Titleswhite">
    <w:name w:val="Titles white"/>
    <w:uiPriority w:val="1"/>
    <w:qFormat/>
    <w:rPr>
      <w:rFonts w:asciiTheme="minorHAnsi" w:hAnsiTheme="minorHAnsi"/>
      <w:color w:val="FFFFFF" w:themeColor="background1"/>
      <w:sz w:val="28"/>
    </w:rPr>
  </w:style>
  <w:style w:type="paragraph" w:customStyle="1" w:styleId="118CDC037CF94659BFEB3E18BCFECFE3">
    <w:name w:val="118CDC037CF94659BFEB3E18BCFECFE3"/>
  </w:style>
  <w:style w:type="paragraph" w:customStyle="1" w:styleId="848C29761D75414783C3B2EF3A5A2790">
    <w:name w:val="848C29761D75414783C3B2EF3A5A2790"/>
  </w:style>
  <w:style w:type="paragraph" w:customStyle="1" w:styleId="74694D1A70F74DCB81371CF00DAC3344">
    <w:name w:val="74694D1A70F74DCB81371CF00DAC3344"/>
  </w:style>
  <w:style w:type="paragraph" w:customStyle="1" w:styleId="DC69F97D36F9443896FF0AF312478861">
    <w:name w:val="DC69F97D36F9443896FF0AF312478861"/>
  </w:style>
  <w:style w:type="paragraph" w:customStyle="1" w:styleId="6861E80FFB8A49B79804A151617C39B8">
    <w:name w:val="6861E80FFB8A49B79804A151617C39B8"/>
  </w:style>
  <w:style w:type="paragraph" w:customStyle="1" w:styleId="7AB5A8A1FBD24713B883FCB1F62E2754">
    <w:name w:val="7AB5A8A1FBD24713B883FCB1F62E2754"/>
  </w:style>
  <w:style w:type="paragraph" w:customStyle="1" w:styleId="D6FD6360BE27436C92F672E165E8C9E5">
    <w:name w:val="D6FD6360BE27436C92F672E165E8C9E5"/>
  </w:style>
  <w:style w:type="paragraph" w:customStyle="1" w:styleId="41649E7FA7CF49F4B23CDFE1680948AC">
    <w:name w:val="41649E7FA7CF49F4B23CDFE1680948AC"/>
  </w:style>
  <w:style w:type="paragraph" w:customStyle="1" w:styleId="F49F7E4D3B9D4253A0CAAE12096A0F22">
    <w:name w:val="F49F7E4D3B9D4253A0CAAE12096A0F22"/>
  </w:style>
  <w:style w:type="paragraph" w:customStyle="1" w:styleId="847DD3205E074C8E8FC1C573C9B2FB12">
    <w:name w:val="847DD3205E074C8E8FC1C573C9B2FB12"/>
  </w:style>
  <w:style w:type="paragraph" w:customStyle="1" w:styleId="EF7374BFDE9349CFA438DF53D7008D75">
    <w:name w:val="EF7374BFDE9349CFA438DF53D7008D75"/>
  </w:style>
  <w:style w:type="paragraph" w:customStyle="1" w:styleId="28C7351E266142669496356EEFA12C45">
    <w:name w:val="28C7351E266142669496356EEFA12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9">
      <a:dk1>
        <a:sysClr val="windowText" lastClr="000000"/>
      </a:dk1>
      <a:lt1>
        <a:sysClr val="window" lastClr="FFFFFF"/>
      </a:lt1>
      <a:dk2>
        <a:srgbClr val="A62F03"/>
      </a:dk2>
      <a:lt2>
        <a:srgbClr val="E2E2E2"/>
      </a:lt2>
      <a:accent1>
        <a:srgbClr val="F2B33D"/>
      </a:accent1>
      <a:accent2>
        <a:srgbClr val="D99177"/>
      </a:accent2>
      <a:accent3>
        <a:srgbClr val="BF045B"/>
      </a:accent3>
      <a:accent4>
        <a:srgbClr val="73166D"/>
      </a:accent4>
      <a:accent5>
        <a:srgbClr val="F08B21"/>
      </a:accent5>
      <a:accent6>
        <a:srgbClr val="442871"/>
      </a:accent6>
      <a:hlink>
        <a:srgbClr val="0563C1"/>
      </a:hlink>
      <a:folHlink>
        <a:srgbClr val="954F72"/>
      </a:folHlink>
    </a:clrScheme>
    <a:fontScheme name="Custom 44">
      <a:majorFont>
        <a:latin typeface="Gill Sans Nova Light"/>
        <a:ea typeface=""/>
        <a:cs typeface=""/>
      </a:majorFont>
      <a:minorFont>
        <a:latin typeface="Gill Sans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6DD37-1CF8-4087-9ECB-EB389D1BD6E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D9885C-9FBA-4C8A-881D-E841AC4FC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2EAB5-0AB3-4CA5-AE99-07C0D6A13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Diwali checklist</Template>
  <TotalTime>0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2025-06-14T05:57:00Z</dcterms:created>
  <dcterms:modified xsi:type="dcterms:W3CDTF">2025-06-15T09:13:00Z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